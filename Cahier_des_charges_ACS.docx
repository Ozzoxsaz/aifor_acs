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Default Extension="jpeg" ContentType="image/jpeg"/>
  <Override PartName="/word/diagrams/colors1.xml" ContentType="application/vnd.openxmlformats-officedocument.drawingml.diagramColor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diagrams/drawing2.xml" ContentType="application/vnd.ms-office.drawingml.diagramDrawing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771700272"/>
        <w:docPartObj>
          <w:docPartGallery w:val="Cover Pages"/>
          <w:docPartUnique/>
        </w:docPartObj>
      </w:sdtPr>
      <w:sdtContent>
        <w:p w:rsidR="00455B5C" w:rsidRDefault="00B26A0A">
          <w:pPr>
            <w:pStyle w:val="Sansinterligne"/>
          </w:pPr>
          <w:r>
            <w:rPr>
              <w:noProof/>
            </w:rPr>
            <w:pict>
              <v:group id="Groupe 3" o:spid="_x0000_s1026" style="position:absolute;margin-left:0;margin-top:0;width:172.8pt;height:718.55pt;z-index:-25164697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">
                <v:rect id="Rectangle 5" o:spid="_x0000_s1027" style="position:absolute;width:1945;height:9125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2c283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e 4" o:spid="_x0000_s1028" type="#_x0000_t15" style="position:absolute;top:14668;width:21945;height:55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" adj="18883" fillcolor="#5b9bd5 [3204]" stroked="f" strokeweight="1pt">
                  <v:textbox style="mso-next-textbox:#Pentagone 4"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 "/>
                          <w:tag w:val=""/>
                          <w:id w:val="940616547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8-12-03T00:00:00Z"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455B5C" w:rsidRDefault="002E50A1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03</w:t>
                            </w:r>
                            <w:r w:rsidR="00455B5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12</w:t>
                            </w:r>
                            <w:r w:rsidR="00455B5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/2018</w:t>
                            </w:r>
                          </w:p>
                        </w:sdtContent>
                      </w:sdt>
                    </w:txbxContent>
                  </v:textbox>
                </v:shape>
                <v:group id="Groupe 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e 13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o:lock v:ext="edit" aspectratio="t"/>
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wFYvwAAANsAAAAPAAAAZHJzL2Rvd25yZXYueG1sRE/LqsIw&#10;EN1f8B/CCG4umipy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AldwFYvwAAANsAAAAPAAAAAAAA&#10;AAAAAAAAAAcCAABkcnMvZG93bnJldi54bWxQSwUGAAAAAAMAAwC3AAAA8wIAAAAA&#10;" path="m,l39,152,84,304r38,113l122,440,76,306,39,180,6,53,,xe" fillcolor="#2c283a [3215]" strokecolor="#2c283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" path="m,l8,19,37,93r30,74l116,269r-8,l60,169,30,98,1,25,,xe" fillcolor="#2c283a [3215]" strokecolor="#2c283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" path="m,l,,1,79r2,80l12,317,23,476,39,634,58,792,83,948r24,138l135,1223r5,49l138,1262,105,1106,77,949,53,792,35,634,20,476,9,317,2,159,,79,,xe" fillcolor="#2c283a [3215]" strokecolor="#2c283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" path="m45,r,l35,66r-9,67l14,267,6,401,3,534,6,669r8,134l18,854r,-3l9,814,8,803,1,669,,534,3,401,12,267,25,132,34,66,45,xe" fillcolor="#2c283a [3215]" strokecolor="#2c283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" path="m,l10,44r11,82l34,207r19,86l75,380r25,86l120,521r21,55l152,618r2,11l140,595,115,532,93,468,67,383,47,295,28,207,12,104,,xe" fillcolor="#2c283a [3215]" strokecolor="#2c283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" path="m,l33,69r-9,l12,35,,xe" fillcolor="#2c283a [3215]" strokecolor="#2c283a [3215]" strokeweight="0">
                      <v:path arrowok="t" o:connecttype="custom" o:connectlocs="0,0;52388,109538;38100,109538;19050,55563;0,0" o:connectangles="0,0,0,0,0"/>
                    </v:shape>
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" path="m,l9,37r,3l15,93,5,49,,xe" fillcolor="#2c283a [3215]" strokecolor="#2c283a [3215]" strokeweight="0">
                      <v:path arrowok="t" o:connecttype="custom" o:connectlocs="0,0;14288,58738;14288,63500;23813,147638;7938,77788;0,0" o:connectangles="0,0,0,0,0,0"/>
                    </v:shape>
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2c283a [3215]" strokecolor="#2c283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" path="m,l6,16r1,3l11,80r9,52l33,185r3,9l21,161,15,145,5,81,1,41,,xe" fillcolor="#2c283a [3215]" strokecolor="#2c283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" path="m,l31,65r-8,l,xe" fillcolor="#2c283a [3215]" strokecolor="#2c283a [3215]" strokeweight="0">
                      <v:path arrowok="t" o:connecttype="custom" o:connectlocs="0,0;49213,103188;36513,103188;0,0" o:connectangles="0,0,0,0"/>
                    </v:shape>
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K5rxAAAANsAAAAPAAAAZHJzL2Rvd25yZXYueG1sRI9BawIx&#10;FITvhf6H8ITeNKtQ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PxArmvEAAAA2wAAAA8A&#10;AAAAAAAAAAAAAAAABwIAAGRycy9kb3ducmV2LnhtbFBLBQYAAAAAAwADALcAAAD4AgAAAAA=&#10;" path="m,l6,17,7,42,6,39,,23,,xe" fillcolor="#2c283a [3215]" strokecolor="#2c283a [3215]" strokeweight="0">
                      <v:path arrowok="t" o:connecttype="custom" o:connectlocs="0,0;9525,26988;11113,66675;9525,61913;0,36513;0,0" o:connectangles="0,0,0,0,0,0"/>
                    </v:shape>
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" path="m,l6,16,21,49,33,84r12,34l44,118,13,53,11,42,,xe" fillcolor="#2c283a [3215]" strokecolor="#2c283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e 2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o:lock v:ext="edit" aspectratio="t"/>
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" path="m,l41,155,86,309r39,116l125,450,79,311,41,183,7,54,,xe" fillcolor="#2c283a [3215]" strokecolor="#2c283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" path="m,l8,20,37,96r32,74l118,275r-9,l61,174,30,100,,26,,xe" fillcolor="#2c283a [3215]" strokecolor="#2c283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" path="m,l16,72r4,49l18,112,,31,,xe" fillcolor="#2c283a [3215]" strokecolor="#2c283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" path="m,l11,46r11,83l36,211r19,90l76,389r27,87l123,533r21,55l155,632r3,11l142,608,118,544,95,478,69,391,47,302,29,212,13,107,,xe" fillcolor="#2c283a [3215]" strokecolor="#2c283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" path="m,l33,71r-9,l11,36,,xe" fillcolor="#2c283a [3215]" strokecolor="#2c283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" path="m,l8,37r,4l15,95,4,49,,xe" fillcolor="#2c283a [3215]" strokecolor="#2c283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2c283a [3215]" strokecolor="#2c283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" path="m,l6,15r1,3l12,80r9,54l33,188r4,8l22,162,15,146,5,81,1,40,,xe" fillcolor="#2c283a [3215]" strokecolor="#2c283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" path="m,l31,66r-7,l,xe" fillcolor="#2c283a [3215]" strokecolor="#2c283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" path="m,l7,17r,26l6,40,,25,,xe" fillcolor="#2c283a [3215]" strokecolor="#2c283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" path="m,l7,16,22,50,33,86r13,35l45,121,14,55,11,44,,xe" fillcolor="#2c283a [3215]" strokecolor="#2c283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</w:p>
        <w:p w:rsidR="00455B5C" w:rsidRPr="00455B5C" w:rsidRDefault="001D6E52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58" type="#_x0000_t75" style="position:absolute;margin-left:278.25pt;margin-top:482.8pt;width:180.75pt;height:114.75pt;z-index:-251642880" wrapcoords="-90 0 -90 21459 21600 21459 21600 0 -90 0">
                <v:imagedata r:id="rId10" o:title="#6 (1)"/>
                <w10:wrap type="tight"/>
              </v:shape>
            </w:pict>
          </w:r>
          <w:r w:rsidR="002E50A1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0" o:spid="_x0000_s1056" type="#_x0000_t202" style="position:absolute;margin-left:257.05pt;margin-top:138.6pt;width:297.75pt;height:365.4pt;z-index:251670528;visibility:visible;mso-left-percent:420;mso-top-percent:175;mso-position-horizontal-relative:page;mso-position-vertical-relative:page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" filled="f" stroked="f" strokeweight=".5pt">
                <v:textbox style="mso-next-textbox:#Zone de texte 40" inset="0,0,0,0">
                  <w:txbxContent>
                    <w:p w:rsidR="00455B5C" w:rsidRDefault="00B26A0A">
                      <w:pPr>
                        <w:pStyle w:val="Sansinterligne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re"/>
                          <w:tag w:val=""/>
                          <w:id w:val="94061654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455B5C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Site </w:t>
                          </w:r>
                          <w:r w:rsidR="002E50A1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Association Sportive –    A.C.S Atouts Convivialité Sports</w:t>
                          </w:r>
                        </w:sdtContent>
                      </w:sdt>
                    </w:p>
                    <w:p w:rsidR="00455B5C" w:rsidRDefault="00B26A0A">
                      <w:pPr>
                        <w:spacing w:before="120"/>
                        <w:rPr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sz w:val="36"/>
                            <w:szCs w:val="36"/>
                          </w:rPr>
                          <w:alias w:val="Sous-titre"/>
                          <w:tag w:val=""/>
                          <w:id w:val="940616549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455B5C">
                            <w:rPr>
                              <w:sz w:val="36"/>
                              <w:szCs w:val="36"/>
                            </w:rPr>
                            <w:t>Cahier des Charges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 w:rsidR="00B26A0A">
            <w:rPr>
              <w:noProof/>
            </w:rPr>
            <w:pict>
              <v:shape id="Zone de texte 39" o:spid="_x0000_s1055" type="#_x0000_t202" style="position:absolute;margin-left:254.05pt;margin-top:708.95pt;width:4in;height:28.8pt;z-index:251671552;visibility:visible;mso-width-percent:450;mso-position-horizontal-relative:page;mso-position-vertical-relative:page;mso-width-percent:45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" filled="f" stroked="f" strokeweight=".5pt">
                <v:textbox style="mso-next-textbox:#Zone de texte 39;mso-fit-shape-to-text:t" inset="0,0,0,0">
                  <w:txbxContent>
                    <w:p w:rsidR="00455B5C" w:rsidRDefault="00B26A0A">
                      <w:pPr>
                        <w:pStyle w:val="Sansinterligne"/>
                        <w:rPr>
                          <w:color w:val="5B9BD5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26"/>
                            <w:szCs w:val="26"/>
                          </w:rPr>
                          <w:alias w:val="Auteur"/>
                          <w:tag w:val=""/>
                          <w:id w:val="940616550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B40680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12</w:t>
                          </w:r>
                          <w:r w:rsidR="00455B5C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/2018</w:t>
                          </w:r>
                        </w:sdtContent>
                      </w:sdt>
                    </w:p>
                    <w:p w:rsidR="00455B5C" w:rsidRDefault="00B26A0A">
                      <w:pPr>
                        <w:pStyle w:val="Sansinterligne"/>
                        <w:rPr>
                          <w:color w:val="595959" w:themeColor="text1" w:themeTint="A6"/>
                          <w:sz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</w:rPr>
                          <w:alias w:val="Société"/>
                          <w:tag w:val=""/>
                          <w:id w:val="94061655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FB65A6">
                            <w:rPr>
                              <w:caps/>
                              <w:color w:val="595959" w:themeColor="text1" w:themeTint="A6"/>
                              <w:sz w:val="20"/>
                            </w:rPr>
                            <w:t>PROMOTION EDISON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 w:rsidR="00455B5C">
            <w:br w:type="page"/>
          </w:r>
        </w:p>
      </w:sdtContent>
    </w:sdt>
    <w:p w:rsidR="002E6DA3" w:rsidRDefault="00FB65A6" w:rsidP="00D93FDB">
      <w:pPr>
        <w:pStyle w:val="Titre"/>
      </w:pPr>
      <w:r>
        <w:lastRenderedPageBreak/>
        <w:t>PROMOTION EDISON</w:t>
      </w:r>
      <w:r w:rsidR="00ED261E">
        <w:br/>
        <w:t>Objectif</w:t>
      </w:r>
      <w:r w:rsidR="00000917">
        <w:t>s</w:t>
      </w:r>
      <w:r w:rsidR="00ED261E">
        <w:t xml:space="preserve"> du projet</w:t>
      </w:r>
    </w:p>
    <w:sdt>
      <w:sdtPr>
        <w:id w:val="216403978"/>
        <w:placeholder>
          <w:docPart w:val="7365D45BBDBC471084D586370BD833B3"/>
        </w:placeholder>
        <w:date w:fullDate="2018-12-03T00:00:00Z">
          <w:dateFormat w:val="dd/MM/yyyy"/>
          <w:lid w:val="fr-FR"/>
          <w:storeMappedDataAs w:val="dateTime"/>
          <w:calendar w:val="gregorian"/>
        </w:date>
      </w:sdtPr>
      <w:sdtContent>
        <w:p w:rsidR="002E6DA3" w:rsidRDefault="002E50A1">
          <w:pPr>
            <w:pStyle w:val="Sous-titre"/>
          </w:pPr>
          <w:r>
            <w:t>03/12/2018</w:t>
          </w:r>
        </w:p>
      </w:sdtContent>
    </w:sdt>
    <w:p w:rsidR="006F0802" w:rsidRDefault="006F0802" w:rsidP="006F0802">
      <w:pPr>
        <w:pBdr>
          <w:bottom w:val="double" w:sz="6" w:space="1" w:color="auto"/>
        </w:pBdr>
      </w:pPr>
    </w:p>
    <w:p w:rsidR="002E6DA3" w:rsidRDefault="00225582">
      <w:pPr>
        <w:pStyle w:val="Titre1"/>
      </w:pPr>
      <w:r w:rsidRPr="00225582">
        <w:t>PRÉSENTATION</w:t>
      </w:r>
    </w:p>
    <w:p w:rsidR="002E6DA3" w:rsidRDefault="00ED261E" w:rsidP="00455B5C">
      <w:pPr>
        <w:pStyle w:val="Titre2"/>
      </w:pPr>
      <w:r>
        <w:t>Historique et description du projet</w:t>
      </w:r>
    </w:p>
    <w:p w:rsidR="00ED0C1C" w:rsidRDefault="00000917" w:rsidP="00ED0C1C">
      <w:pPr>
        <w:pStyle w:val="Titre2"/>
        <w:numPr>
          <w:ilvl w:val="1"/>
          <w:numId w:val="4"/>
        </w:numPr>
      </w:pPr>
      <w:r w:rsidRPr="00223989">
        <w:rPr>
          <w:noProof/>
          <w:sz w:val="2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447040</wp:posOffset>
            </wp:positionV>
            <wp:extent cx="7536815" cy="4048125"/>
            <wp:effectExtent l="0" t="19050" r="0" b="0"/>
            <wp:wrapNone/>
            <wp:docPr id="12" name="Diagramme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  <w:r w:rsidR="00ED0C1C">
        <w:t>L’Equipe</w:t>
      </w:r>
    </w:p>
    <w:p w:rsidR="00000917" w:rsidRDefault="00000917" w:rsidP="00000917"/>
    <w:p w:rsidR="00000917" w:rsidRDefault="00000917" w:rsidP="00000917"/>
    <w:p w:rsidR="00000917" w:rsidRDefault="00000917" w:rsidP="00000917"/>
    <w:p w:rsidR="00000917" w:rsidRDefault="00000917" w:rsidP="00000917"/>
    <w:p w:rsidR="00000917" w:rsidRDefault="00000917" w:rsidP="00000917"/>
    <w:p w:rsidR="00000917" w:rsidRPr="00000917" w:rsidRDefault="00000917" w:rsidP="00000917"/>
    <w:p w:rsidR="00000917" w:rsidRDefault="00000917" w:rsidP="00000917"/>
    <w:p w:rsidR="00000917" w:rsidRDefault="00000917" w:rsidP="00000917"/>
    <w:p w:rsidR="00000917" w:rsidRDefault="00000917" w:rsidP="00000917"/>
    <w:p w:rsidR="00000917" w:rsidRDefault="00000917" w:rsidP="00000917"/>
    <w:p w:rsidR="00000917" w:rsidRDefault="00000917" w:rsidP="00000917"/>
    <w:p w:rsidR="00000917" w:rsidRDefault="00000917" w:rsidP="00000917"/>
    <w:p w:rsidR="00000917" w:rsidRDefault="00000917" w:rsidP="00000917"/>
    <w:p w:rsidR="00000917" w:rsidRDefault="00000917" w:rsidP="00000917"/>
    <w:tbl>
      <w:tblPr>
        <w:tblStyle w:val="GridTable4"/>
        <w:tblpPr w:leftFromText="141" w:rightFromText="141" w:vertAnchor="text" w:horzAnchor="margin" w:tblpXSpec="center" w:tblpY="1175"/>
        <w:tblOverlap w:val="never"/>
        <w:tblW w:w="0" w:type="auto"/>
        <w:tblLook w:val="04A0"/>
      </w:tblPr>
      <w:tblGrid>
        <w:gridCol w:w="2260"/>
        <w:gridCol w:w="336"/>
        <w:gridCol w:w="6177"/>
      </w:tblGrid>
      <w:tr w:rsidR="00FB65A6" w:rsidTr="002E50A1">
        <w:trPr>
          <w:cnfStyle w:val="100000000000"/>
          <w:trHeight w:val="359"/>
        </w:trPr>
        <w:tc>
          <w:tcPr>
            <w:cnfStyle w:val="001000000000"/>
            <w:tcW w:w="2260" w:type="dxa"/>
            <w:vAlign w:val="center"/>
          </w:tcPr>
          <w:p w:rsidR="00FB65A6" w:rsidRPr="00D93FDB" w:rsidRDefault="00FB65A6" w:rsidP="002E50A1">
            <w:pPr>
              <w:pStyle w:val="Textedeconseil"/>
              <w:jc w:val="center"/>
              <w:rPr>
                <w:i w:val="0"/>
                <w:color w:val="FFFFFF" w:themeColor="background1"/>
                <w:sz w:val="24"/>
              </w:rPr>
            </w:pPr>
            <w:r w:rsidRPr="00D93FDB">
              <w:rPr>
                <w:i w:val="0"/>
                <w:color w:val="FFFFFF" w:themeColor="background1"/>
                <w:sz w:val="24"/>
              </w:rPr>
              <w:t>Nom</w:t>
            </w:r>
          </w:p>
        </w:tc>
        <w:tc>
          <w:tcPr>
            <w:tcW w:w="6513" w:type="dxa"/>
            <w:gridSpan w:val="2"/>
            <w:vAlign w:val="center"/>
          </w:tcPr>
          <w:p w:rsidR="00FB65A6" w:rsidRPr="00D93FDB" w:rsidRDefault="00FB65A6" w:rsidP="002E50A1">
            <w:pPr>
              <w:pStyle w:val="Textedeconseil"/>
              <w:jc w:val="center"/>
              <w:cnfStyle w:val="100000000000"/>
              <w:rPr>
                <w:i w:val="0"/>
              </w:rPr>
            </w:pPr>
            <w:r>
              <w:rPr>
                <w:rFonts w:ascii="Calibri" w:eastAsia="Times New Roman" w:hAnsi="Calibri" w:cs="Calibri"/>
                <w:i w:val="0"/>
                <w:color w:val="FFFFFF" w:themeColor="background1"/>
                <w:sz w:val="28"/>
                <w:szCs w:val="28"/>
              </w:rPr>
              <w:t>R</w:t>
            </w:r>
            <w:r w:rsidRPr="00D93FDB">
              <w:rPr>
                <w:rFonts w:ascii="Calibri" w:eastAsia="Times New Roman" w:hAnsi="Calibri" w:cs="Calibri"/>
                <w:i w:val="0"/>
                <w:color w:val="FFFFFF" w:themeColor="background1"/>
                <w:sz w:val="28"/>
                <w:szCs w:val="28"/>
              </w:rPr>
              <w:t>ôle</w:t>
            </w:r>
            <w:r>
              <w:rPr>
                <w:rFonts w:ascii="Calibri" w:eastAsia="Times New Roman" w:hAnsi="Calibri" w:cs="Calibri"/>
                <w:i w:val="0"/>
                <w:color w:val="FFFFFF" w:themeColor="background1"/>
                <w:sz w:val="28"/>
                <w:szCs w:val="28"/>
              </w:rPr>
              <w:t>s</w:t>
            </w:r>
          </w:p>
        </w:tc>
      </w:tr>
      <w:tr w:rsidR="00FB65A6" w:rsidTr="002E50A1">
        <w:trPr>
          <w:cnfStyle w:val="000000100000"/>
        </w:trPr>
        <w:tc>
          <w:tcPr>
            <w:cnfStyle w:val="001000000000"/>
            <w:tcW w:w="2596" w:type="dxa"/>
            <w:gridSpan w:val="2"/>
            <w:vAlign w:val="center"/>
          </w:tcPr>
          <w:p w:rsidR="00FB65A6" w:rsidRPr="00D93FDB" w:rsidRDefault="00FB65A6" w:rsidP="002E50A1">
            <w:pPr>
              <w:pStyle w:val="Textedeconseil"/>
              <w:jc w:val="both"/>
              <w:rPr>
                <w:i w:val="0"/>
              </w:rPr>
            </w:pPr>
            <w:r>
              <w:rPr>
                <w:i w:val="0"/>
              </w:rPr>
              <w:t>Martin Pascal</w:t>
            </w:r>
          </w:p>
        </w:tc>
        <w:tc>
          <w:tcPr>
            <w:tcW w:w="6177" w:type="dxa"/>
            <w:vAlign w:val="center"/>
          </w:tcPr>
          <w:p w:rsidR="00FB65A6" w:rsidRPr="00D93FDB" w:rsidRDefault="00FB65A6" w:rsidP="002E50A1">
            <w:pPr>
              <w:pStyle w:val="Textedeconseil"/>
              <w:jc w:val="center"/>
              <w:cnfStyle w:val="000000100000"/>
              <w:rPr>
                <w:i w:val="0"/>
              </w:rPr>
            </w:pPr>
            <w:r>
              <w:rPr>
                <w:i w:val="0"/>
              </w:rPr>
              <w:t>Chef de projet</w:t>
            </w:r>
          </w:p>
        </w:tc>
      </w:tr>
      <w:tr w:rsidR="00FB65A6" w:rsidTr="002E50A1">
        <w:tc>
          <w:tcPr>
            <w:cnfStyle w:val="001000000000"/>
            <w:tcW w:w="2596" w:type="dxa"/>
            <w:gridSpan w:val="2"/>
            <w:vAlign w:val="center"/>
          </w:tcPr>
          <w:p w:rsidR="00FB65A6" w:rsidRPr="00D93FDB" w:rsidRDefault="00FB65A6" w:rsidP="002E50A1">
            <w:pPr>
              <w:pStyle w:val="Textedeconseil"/>
              <w:jc w:val="both"/>
              <w:rPr>
                <w:i w:val="0"/>
              </w:rPr>
            </w:pPr>
            <w:r>
              <w:rPr>
                <w:i w:val="0"/>
              </w:rPr>
              <w:t>Parent Cheyenne</w:t>
            </w:r>
          </w:p>
        </w:tc>
        <w:tc>
          <w:tcPr>
            <w:tcW w:w="6177" w:type="dxa"/>
            <w:vAlign w:val="center"/>
          </w:tcPr>
          <w:p w:rsidR="00FB65A6" w:rsidRPr="00D93FDB" w:rsidRDefault="00FB65A6" w:rsidP="002E50A1">
            <w:pPr>
              <w:pStyle w:val="Textedeconseil"/>
              <w:jc w:val="center"/>
              <w:cnfStyle w:val="000000000000"/>
              <w:rPr>
                <w:i w:val="0"/>
              </w:rPr>
            </w:pPr>
            <w:r>
              <w:rPr>
                <w:i w:val="0"/>
              </w:rPr>
              <w:t>Superviseur</w:t>
            </w:r>
          </w:p>
        </w:tc>
      </w:tr>
      <w:tr w:rsidR="00FB65A6" w:rsidTr="002E50A1">
        <w:trPr>
          <w:cnfStyle w:val="000000100000"/>
        </w:trPr>
        <w:tc>
          <w:tcPr>
            <w:cnfStyle w:val="001000000000"/>
            <w:tcW w:w="2596" w:type="dxa"/>
            <w:gridSpan w:val="2"/>
            <w:vAlign w:val="center"/>
          </w:tcPr>
          <w:p w:rsidR="00FB65A6" w:rsidRPr="00D93FDB" w:rsidRDefault="00FB65A6" w:rsidP="002E50A1">
            <w:pPr>
              <w:pStyle w:val="Textedeconseil"/>
              <w:jc w:val="both"/>
              <w:rPr>
                <w:i w:val="0"/>
              </w:rPr>
            </w:pPr>
            <w:r>
              <w:rPr>
                <w:i w:val="0"/>
              </w:rPr>
              <w:t>Macret Jonathan</w:t>
            </w:r>
          </w:p>
        </w:tc>
        <w:tc>
          <w:tcPr>
            <w:tcW w:w="6177" w:type="dxa"/>
            <w:vAlign w:val="center"/>
          </w:tcPr>
          <w:p w:rsidR="00FB65A6" w:rsidRPr="00D93FDB" w:rsidRDefault="001C4DDE" w:rsidP="002E50A1">
            <w:pPr>
              <w:pStyle w:val="Textedeconseil"/>
              <w:jc w:val="center"/>
              <w:cnfStyle w:val="000000100000"/>
              <w:rPr>
                <w:i w:val="0"/>
              </w:rPr>
            </w:pPr>
            <w:r>
              <w:rPr>
                <w:i w:val="0"/>
              </w:rPr>
              <w:t>Cahier des charges</w:t>
            </w:r>
          </w:p>
        </w:tc>
      </w:tr>
      <w:tr w:rsidR="00FB65A6" w:rsidTr="002E50A1">
        <w:tc>
          <w:tcPr>
            <w:cnfStyle w:val="001000000000"/>
            <w:tcW w:w="2596" w:type="dxa"/>
            <w:gridSpan w:val="2"/>
            <w:vAlign w:val="center"/>
          </w:tcPr>
          <w:p w:rsidR="00FB65A6" w:rsidRPr="00D93FDB" w:rsidRDefault="002E50A1" w:rsidP="002E50A1">
            <w:pPr>
              <w:pStyle w:val="Textedeconseil"/>
              <w:jc w:val="both"/>
              <w:rPr>
                <w:i w:val="0"/>
              </w:rPr>
            </w:pPr>
            <w:r>
              <w:rPr>
                <w:i w:val="0"/>
              </w:rPr>
              <w:t>Mouillard Rémi</w:t>
            </w:r>
          </w:p>
        </w:tc>
        <w:tc>
          <w:tcPr>
            <w:tcW w:w="6177" w:type="dxa"/>
            <w:vAlign w:val="center"/>
          </w:tcPr>
          <w:p w:rsidR="00FB65A6" w:rsidRPr="00D93FDB" w:rsidRDefault="001C4DDE" w:rsidP="002E50A1">
            <w:pPr>
              <w:pStyle w:val="Textedeconseil"/>
              <w:jc w:val="center"/>
              <w:cnfStyle w:val="000000000000"/>
              <w:rPr>
                <w:i w:val="0"/>
              </w:rPr>
            </w:pPr>
            <w:r>
              <w:rPr>
                <w:i w:val="0"/>
              </w:rPr>
              <w:t>Cahier des charges</w:t>
            </w:r>
          </w:p>
        </w:tc>
      </w:tr>
    </w:tbl>
    <w:p w:rsidR="00000917" w:rsidRDefault="00000917" w:rsidP="00000917"/>
    <w:p w:rsidR="00000917" w:rsidRPr="00000917" w:rsidRDefault="00000917" w:rsidP="00000917"/>
    <w:tbl>
      <w:tblPr>
        <w:tblStyle w:val="Tableaudeconseil"/>
        <w:tblpPr w:leftFromText="141" w:rightFromText="141" w:vertAnchor="text" w:horzAnchor="margin" w:tblpY="2913"/>
        <w:tblW w:w="5000" w:type="pct"/>
        <w:tblLook w:val="04A0"/>
      </w:tblPr>
      <w:tblGrid>
        <w:gridCol w:w="665"/>
        <w:gridCol w:w="10135"/>
      </w:tblGrid>
      <w:tr w:rsidR="002E50A1" w:rsidTr="002E50A1">
        <w:tc>
          <w:tcPr>
            <w:cnfStyle w:val="001000000000"/>
            <w:tcW w:w="308" w:type="pct"/>
          </w:tcPr>
          <w:p w:rsidR="002E50A1" w:rsidRDefault="002E50A1" w:rsidP="002E50A1"/>
        </w:tc>
        <w:tc>
          <w:tcPr>
            <w:tcW w:w="4692" w:type="pct"/>
          </w:tcPr>
          <w:p w:rsidR="002E50A1" w:rsidRDefault="002E50A1" w:rsidP="002E50A1">
            <w:pPr>
              <w:pStyle w:val="Textedeconseil"/>
              <w:cnfStyle w:val="000000000000"/>
            </w:pPr>
          </w:p>
        </w:tc>
      </w:tr>
    </w:tbl>
    <w:p w:rsidR="002E6DA3" w:rsidRDefault="002E6DA3"/>
    <w:p w:rsidR="00ED0C1C" w:rsidRDefault="00ED0C1C" w:rsidP="00ED0C1C">
      <w:pPr>
        <w:pStyle w:val="Titre2"/>
        <w:numPr>
          <w:ilvl w:val="1"/>
          <w:numId w:val="4"/>
        </w:numPr>
      </w:pPr>
      <w:r>
        <w:lastRenderedPageBreak/>
        <w:t>Coordonnée</w:t>
      </w:r>
      <w:r w:rsidR="002E50A1">
        <w:t>s et description de l’association</w:t>
      </w:r>
    </w:p>
    <w:p w:rsidR="00ED0C1C" w:rsidRDefault="00ED0C1C" w:rsidP="00ED0C1C">
      <w:pPr>
        <w:rPr>
          <w:rStyle w:val="lev"/>
        </w:rPr>
      </w:pPr>
      <w:r>
        <w:rPr>
          <w:rStyle w:val="lev"/>
        </w:rPr>
        <w:t xml:space="preserve">Adresse : </w:t>
      </w:r>
    </w:p>
    <w:p w:rsidR="00ED0C1C" w:rsidRDefault="00DA3236" w:rsidP="00ED0C1C">
      <w:r>
        <w:t>Atout</w:t>
      </w:r>
      <w:r w:rsidR="001D6E52">
        <w:t xml:space="preserve"> Convivialité Sport</w:t>
      </w:r>
      <w:r>
        <w:br/>
        <w:t>52rue saint josse, 6260</w:t>
      </w:r>
      <w:r w:rsidR="001C4DDE">
        <w:t xml:space="preserve">0 </w:t>
      </w:r>
      <w:r>
        <w:t>Berck</w:t>
      </w:r>
      <w:r w:rsidR="001C4DDE">
        <w:br/>
      </w:r>
    </w:p>
    <w:p w:rsidR="00ED0C1C" w:rsidRPr="00ED0C1C" w:rsidRDefault="00ED0C1C" w:rsidP="00ED0C1C">
      <w:pPr>
        <w:rPr>
          <w:rStyle w:val="lev"/>
        </w:rPr>
      </w:pPr>
      <w:r>
        <w:rPr>
          <w:rStyle w:val="lev"/>
        </w:rPr>
        <w:t>L’</w:t>
      </w:r>
      <w:r w:rsidR="00DA3236">
        <w:rPr>
          <w:rStyle w:val="lev"/>
        </w:rPr>
        <w:t>association</w:t>
      </w:r>
      <w:r>
        <w:rPr>
          <w:rStyle w:val="lev"/>
        </w:rPr>
        <w:t xml:space="preserve"> :  </w:t>
      </w:r>
    </w:p>
    <w:p w:rsidR="00DA3236" w:rsidRPr="00D72CBA" w:rsidRDefault="00DA3236" w:rsidP="00DA3236">
      <w:pPr>
        <w:pStyle w:val="Sansinterligne"/>
        <w:jc w:val="both"/>
        <w:rPr>
          <w:rFonts w:ascii="Times New Roman" w:hAnsi="Times New Roman"/>
          <w:szCs w:val="24"/>
        </w:rPr>
      </w:pPr>
      <w:r w:rsidRPr="00D72CBA">
        <w:rPr>
          <w:rFonts w:ascii="Times New Roman" w:hAnsi="Times New Roman"/>
          <w:szCs w:val="24"/>
        </w:rPr>
        <w:t>Notre objectif : participé à l'amélioration de l'état de santé des personnes à risque cardio-vasculaire (obésité, diabète...) par l'activité physique et tous ses bienfaits tant sur la forme que sur le moral et dans une ambiance conviviale et respectueuse de la différence de chacun.</w:t>
      </w:r>
    </w:p>
    <w:p w:rsidR="00DA3236" w:rsidRPr="00D72CBA" w:rsidRDefault="00DA3236" w:rsidP="00DA3236">
      <w:pPr>
        <w:pStyle w:val="Sansinterligne"/>
        <w:jc w:val="both"/>
        <w:rPr>
          <w:rFonts w:ascii="Times New Roman" w:hAnsi="Times New Roman"/>
          <w:szCs w:val="24"/>
        </w:rPr>
      </w:pPr>
      <w:r w:rsidRPr="00D72CBA">
        <w:rPr>
          <w:rFonts w:ascii="Times New Roman" w:hAnsi="Times New Roman"/>
          <w:szCs w:val="24"/>
        </w:rPr>
        <w:t>Nous aidons les personnes qui n’osent pas ou ne peuvent pas fréquenter les lieux de sport ouverts au public sans souffrir du regard des autres.</w:t>
      </w:r>
    </w:p>
    <w:p w:rsidR="00ED0C1C" w:rsidRPr="00DA3236" w:rsidRDefault="00DA3236" w:rsidP="00DA3236">
      <w:pPr>
        <w:pStyle w:val="Sansinterligne"/>
        <w:jc w:val="both"/>
        <w:rPr>
          <w:rFonts w:ascii="Times New Roman" w:hAnsi="Times New Roman"/>
          <w:szCs w:val="24"/>
        </w:rPr>
      </w:pPr>
      <w:r w:rsidRPr="00D72CBA">
        <w:rPr>
          <w:rFonts w:ascii="Times New Roman" w:hAnsi="Times New Roman"/>
          <w:szCs w:val="24"/>
        </w:rPr>
        <w:t>Notre association a également ouvert l’accès de ses activités aux personnes atteintes de problèmes articulaires et en suites opératoires.</w:t>
      </w:r>
      <w:r w:rsidR="00ED0C1C">
        <w:t xml:space="preserve"> </w:t>
      </w:r>
      <w:r>
        <w:rPr>
          <w:i/>
        </w:rPr>
        <w:t>Prenez vous en main… Avec nous !</w:t>
      </w:r>
    </w:p>
    <w:p w:rsidR="001C4DDE" w:rsidRPr="001C4DDE" w:rsidRDefault="001C4DDE" w:rsidP="00ED0C1C">
      <w:pPr>
        <w:rPr>
          <w:i/>
        </w:rPr>
      </w:pPr>
    </w:p>
    <w:p w:rsidR="003726D8" w:rsidRDefault="003726D8" w:rsidP="00455B5C">
      <w:pPr>
        <w:pStyle w:val="Titre2"/>
      </w:pPr>
      <w:r>
        <w:t>Exigences du projet</w:t>
      </w:r>
    </w:p>
    <w:p w:rsidR="002E6DA3" w:rsidRDefault="00E14DB2" w:rsidP="00E14DB2">
      <w:pPr>
        <w:pStyle w:val="Titre2"/>
        <w:numPr>
          <w:ilvl w:val="1"/>
          <w:numId w:val="7"/>
        </w:numPr>
      </w:pPr>
      <w:r>
        <w:t>Exigence du client</w:t>
      </w:r>
    </w:p>
    <w:p w:rsidR="00644245" w:rsidRDefault="00644245" w:rsidP="00644245">
      <w:pPr>
        <w:pStyle w:val="Paragraphedeliste"/>
        <w:numPr>
          <w:ilvl w:val="0"/>
          <w:numId w:val="5"/>
        </w:numPr>
      </w:pPr>
      <w:r>
        <w:t>Site Fonctionnel sur pc, téléphone et tablette</w:t>
      </w:r>
    </w:p>
    <w:p w:rsidR="00644245" w:rsidRDefault="00644245" w:rsidP="00644245">
      <w:pPr>
        <w:pStyle w:val="Paragraphedeliste"/>
        <w:numPr>
          <w:ilvl w:val="0"/>
          <w:numId w:val="5"/>
        </w:numPr>
      </w:pPr>
      <w:r>
        <w:t>Cahier des charges</w:t>
      </w:r>
    </w:p>
    <w:p w:rsidR="00644245" w:rsidRDefault="00644245" w:rsidP="00644245">
      <w:pPr>
        <w:pStyle w:val="Paragraphedeliste"/>
        <w:numPr>
          <w:ilvl w:val="0"/>
          <w:numId w:val="5"/>
        </w:numPr>
      </w:pPr>
      <w:r>
        <w:t>Maquette</w:t>
      </w:r>
    </w:p>
    <w:p w:rsidR="00593CD9" w:rsidRDefault="00644245" w:rsidP="001C4DDE">
      <w:pPr>
        <w:pStyle w:val="Paragraphedeliste"/>
        <w:numPr>
          <w:ilvl w:val="0"/>
          <w:numId w:val="5"/>
        </w:numPr>
      </w:pPr>
      <w:r>
        <w:t>Site en français</w:t>
      </w:r>
    </w:p>
    <w:p w:rsidR="002E6DA3" w:rsidRDefault="00304BAA" w:rsidP="003726D8">
      <w:pPr>
        <w:pStyle w:val="Titre2"/>
        <w:numPr>
          <w:ilvl w:val="1"/>
          <w:numId w:val="7"/>
        </w:numPr>
      </w:pPr>
      <w:r>
        <w:t>Date limite</w:t>
      </w:r>
    </w:p>
    <w:p w:rsidR="006F0802" w:rsidRDefault="006F0802" w:rsidP="003726D8"/>
    <w:p w:rsidR="006F0802" w:rsidRDefault="00DA3236" w:rsidP="003726D8">
      <w:r>
        <w:t>Le projet est à rendre pour la soutenance (date à définir)</w:t>
      </w:r>
      <w:r w:rsidR="006F0802">
        <w:t>.</w:t>
      </w:r>
    </w:p>
    <w:p w:rsidR="001C4DDE" w:rsidRDefault="006F0802" w:rsidP="003726D8">
      <w:r>
        <w:t xml:space="preserve">Aucun budget n’est alloué </w:t>
      </w:r>
      <w:r w:rsidR="001C4DDE">
        <w:t>à</w:t>
      </w:r>
      <w:r>
        <w:t xml:space="preserve"> cette production les différents développeurs travaillent donc bénévolement.</w:t>
      </w:r>
    </w:p>
    <w:p w:rsidR="003726D8" w:rsidRDefault="003726D8" w:rsidP="003726D8">
      <w:pPr>
        <w:pStyle w:val="Titre2"/>
      </w:pPr>
      <w:r w:rsidRPr="003726D8">
        <w:t>Aspect</w:t>
      </w:r>
      <w:r>
        <w:t xml:space="preserve"> visuel du projet</w:t>
      </w:r>
    </w:p>
    <w:p w:rsidR="003726D8" w:rsidRDefault="00ED0C1C" w:rsidP="003726D8">
      <w:pPr>
        <w:pStyle w:val="Titre2"/>
        <w:numPr>
          <w:ilvl w:val="1"/>
          <w:numId w:val="4"/>
        </w:numPr>
      </w:pPr>
      <w:r>
        <w:t>Aspect Graphique</w:t>
      </w:r>
    </w:p>
    <w:p w:rsidR="00ED0C1C" w:rsidRDefault="00ED0C1C" w:rsidP="00ED0C1C"/>
    <w:p w:rsidR="00ED0C1C" w:rsidRDefault="00ED0C1C" w:rsidP="00ED0C1C">
      <w:r>
        <w:t xml:space="preserve">Le style graphique du site sera en concordance avec </w:t>
      </w:r>
      <w:r w:rsidR="00DA3236">
        <w:t>différentes nuances de bleu</w:t>
      </w:r>
      <w:r w:rsidR="001C4DDE">
        <w:t>.</w:t>
      </w:r>
    </w:p>
    <w:p w:rsidR="00ED0C1C" w:rsidRDefault="00ED0C1C" w:rsidP="00ED0C1C">
      <w:r>
        <w:t>Le site sera centré et n’occupera pas la totalité de la page internet, la barre de navigation et le footer seront de la même couleur et le rappel se fera grâce à de petites pointes de couleur.</w:t>
      </w:r>
    </w:p>
    <w:p w:rsidR="001C4DDE" w:rsidRDefault="001C4DDE" w:rsidP="00ED0C1C">
      <w:r>
        <w:t>Le client fait à fait mention de la création d’un logo pour l’occasion, nous allons donc rentrer en contact avec un graphiste</w:t>
      </w:r>
      <w:r w:rsidR="00D94F2D">
        <w:t>. (Rémi)</w:t>
      </w:r>
    </w:p>
    <w:p w:rsidR="00ED0C1C" w:rsidRDefault="00ED0C1C" w:rsidP="00ED0C1C">
      <w:r>
        <w:t xml:space="preserve">En résumé : </w:t>
      </w:r>
    </w:p>
    <w:p w:rsidR="00ED0C1C" w:rsidRDefault="00ED0C1C" w:rsidP="00ED0C1C">
      <w:pPr>
        <w:pStyle w:val="Paragraphedeliste"/>
        <w:numPr>
          <w:ilvl w:val="0"/>
          <w:numId w:val="5"/>
        </w:numPr>
      </w:pPr>
      <w:r>
        <w:t xml:space="preserve">Couleur : </w:t>
      </w:r>
      <w:r w:rsidR="00DA3236">
        <w:t>Bleu, nuances de bleu.</w:t>
      </w:r>
    </w:p>
    <w:p w:rsidR="001C4DDE" w:rsidRPr="001C4DDE" w:rsidRDefault="00ED0C1C" w:rsidP="001C4DDE">
      <w:pPr>
        <w:pStyle w:val="Paragraphedeliste"/>
        <w:numPr>
          <w:ilvl w:val="0"/>
          <w:numId w:val="5"/>
        </w:numPr>
      </w:pPr>
      <w:r>
        <w:t xml:space="preserve">Une bannière </w:t>
      </w:r>
      <w:r w:rsidR="001C4DDE">
        <w:t>mettant en avant l’endroit par une image fixe et un menu</w:t>
      </w:r>
      <w:r w:rsidR="00386D8B">
        <w:t xml:space="preserve"> simple et facile d’utilisation.</w:t>
      </w:r>
    </w:p>
    <w:p w:rsidR="006F0802" w:rsidRDefault="00ED0C1C" w:rsidP="006F0802">
      <w:pPr>
        <w:pStyle w:val="Titre2"/>
        <w:numPr>
          <w:ilvl w:val="1"/>
          <w:numId w:val="4"/>
        </w:numPr>
      </w:pPr>
      <w:r>
        <w:t>Contenu du site</w:t>
      </w:r>
    </w:p>
    <w:p w:rsidR="006F0802" w:rsidRDefault="006F0802" w:rsidP="006F0802">
      <w:r>
        <w:t>Conformément aux exigences du clients le site contiendras plusieurs sections :</w:t>
      </w:r>
    </w:p>
    <w:p w:rsidR="006F0802" w:rsidRDefault="006F0802" w:rsidP="006F0802">
      <w:pPr>
        <w:pStyle w:val="Paragraphedeliste"/>
        <w:numPr>
          <w:ilvl w:val="0"/>
          <w:numId w:val="5"/>
        </w:numPr>
      </w:pPr>
      <w:r>
        <w:t>Une présentation générale (accueil)</w:t>
      </w:r>
    </w:p>
    <w:p w:rsidR="006F0802" w:rsidRDefault="009C4C45" w:rsidP="006F0802">
      <w:pPr>
        <w:pStyle w:val="Paragraphedeliste"/>
        <w:numPr>
          <w:ilvl w:val="0"/>
          <w:numId w:val="5"/>
        </w:numPr>
      </w:pPr>
      <w:r>
        <w:t>Informations pratiques</w:t>
      </w:r>
      <w:r w:rsidR="00DA3236">
        <w:t>.</w:t>
      </w:r>
      <w:r>
        <w:t xml:space="preserve"> </w:t>
      </w:r>
    </w:p>
    <w:p w:rsidR="006F0802" w:rsidRDefault="009C4C45" w:rsidP="006F0802">
      <w:pPr>
        <w:pStyle w:val="Paragraphedeliste"/>
        <w:numPr>
          <w:ilvl w:val="0"/>
          <w:numId w:val="5"/>
        </w:numPr>
      </w:pPr>
      <w:r>
        <w:t>Inscription : démarche</w:t>
      </w:r>
    </w:p>
    <w:p w:rsidR="006F0802" w:rsidRDefault="009C4C45" w:rsidP="006F0802">
      <w:pPr>
        <w:pStyle w:val="Paragraphedeliste"/>
        <w:numPr>
          <w:ilvl w:val="0"/>
          <w:numId w:val="5"/>
        </w:numPr>
      </w:pPr>
      <w:r>
        <w:t>Partenaire</w:t>
      </w:r>
      <w:r w:rsidR="00386D8B">
        <w:t>(s)</w:t>
      </w:r>
      <w:r>
        <w:t xml:space="preserve"> ( ?)</w:t>
      </w:r>
    </w:p>
    <w:p w:rsidR="006F0802" w:rsidRDefault="006F0802" w:rsidP="006F0802">
      <w:pPr>
        <w:pStyle w:val="Paragraphedeliste"/>
        <w:numPr>
          <w:ilvl w:val="0"/>
          <w:numId w:val="5"/>
        </w:numPr>
      </w:pPr>
      <w:r>
        <w:lastRenderedPageBreak/>
        <w:t>Un formulaire de contact</w:t>
      </w:r>
      <w:bookmarkStart w:id="0" w:name="_GoBack"/>
      <w:bookmarkEnd w:id="0"/>
    </w:p>
    <w:p w:rsidR="00EA5F0D" w:rsidRDefault="006F0802" w:rsidP="006F0802">
      <w:r>
        <w:t>Afin de clarifier l’utilisation du site, il a été décidé de diviser les pages concernant</w:t>
      </w:r>
      <w:r w:rsidR="00EA5F0D">
        <w:t> :</w:t>
      </w:r>
    </w:p>
    <w:p w:rsidR="00EA5F0D" w:rsidRDefault="009C4C45" w:rsidP="009C4C45">
      <w:pPr>
        <w:pStyle w:val="Paragraphedeliste"/>
        <w:numPr>
          <w:ilvl w:val="0"/>
          <w:numId w:val="5"/>
        </w:numPr>
      </w:pPr>
      <w:r>
        <w:t>Informations Pratiques</w:t>
      </w:r>
    </w:p>
    <w:p w:rsidR="00EA5F0D" w:rsidRDefault="00EA5F0D" w:rsidP="00EA5F0D">
      <w:r>
        <w:t>En de multiple sous-catégorie.</w:t>
      </w:r>
    </w:p>
    <w:p w:rsidR="00EA5F0D" w:rsidRDefault="00EA5F0D" w:rsidP="00EA5F0D">
      <w:r>
        <w:t xml:space="preserve">Pour la page </w:t>
      </w:r>
      <w:r w:rsidR="009C4C45">
        <w:t>Informations Pratiques</w:t>
      </w:r>
      <w:r>
        <w:t xml:space="preserve"> on retrouve :</w:t>
      </w:r>
    </w:p>
    <w:p w:rsidR="00EA5F0D" w:rsidRDefault="009C4C45" w:rsidP="00EA5F0D">
      <w:pPr>
        <w:pStyle w:val="Paragraphedeliste"/>
        <w:numPr>
          <w:ilvl w:val="0"/>
          <w:numId w:val="5"/>
        </w:numPr>
      </w:pPr>
      <w:r>
        <w:t>Lieux et Horaires.</w:t>
      </w:r>
    </w:p>
    <w:p w:rsidR="00EA5F0D" w:rsidRDefault="009C4C45" w:rsidP="00EA5F0D">
      <w:pPr>
        <w:pStyle w:val="Paragraphedeliste"/>
        <w:numPr>
          <w:ilvl w:val="0"/>
          <w:numId w:val="5"/>
        </w:numPr>
      </w:pPr>
      <w:r>
        <w:t>Tarifs</w:t>
      </w:r>
    </w:p>
    <w:p w:rsidR="00EA5F0D" w:rsidRDefault="00EA5F0D" w:rsidP="00EA5F0D">
      <w:r>
        <w:t xml:space="preserve">Pour le Permis on retrouve : </w:t>
      </w:r>
    </w:p>
    <w:p w:rsidR="00EA5F0D" w:rsidRDefault="00EA5F0D" w:rsidP="00EA5F0D">
      <w:pPr>
        <w:pStyle w:val="Paragraphedeliste"/>
        <w:numPr>
          <w:ilvl w:val="0"/>
          <w:numId w:val="5"/>
        </w:numPr>
      </w:pPr>
      <w:r>
        <w:t>La conduite accompagnée</w:t>
      </w:r>
    </w:p>
    <w:p w:rsidR="00EA5F0D" w:rsidRDefault="00EA5F0D" w:rsidP="00EA5F0D">
      <w:r>
        <w:t>Ces différentes parties constitueront le site dans son ensemble.</w:t>
      </w:r>
    </w:p>
    <w:p w:rsidR="00EA5F0D" w:rsidRPr="006F0802" w:rsidRDefault="00386D8B" w:rsidP="00EA5F0D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posOffset>9525</wp:posOffset>
            </wp:positionH>
            <wp:positionV relativeFrom="paragraph">
              <wp:posOffset>24765</wp:posOffset>
            </wp:positionV>
            <wp:extent cx="8048625" cy="6238875"/>
            <wp:effectExtent l="0" t="0" r="0" b="0"/>
            <wp:wrapNone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anchor>
        </w:drawing>
      </w:r>
    </w:p>
    <w:p w:rsidR="00EA5F0D" w:rsidRDefault="00EA5F0D" w:rsidP="00EA5F0D">
      <w:pPr>
        <w:pStyle w:val="Titre2"/>
        <w:numPr>
          <w:ilvl w:val="1"/>
          <w:numId w:val="4"/>
        </w:numPr>
      </w:pPr>
      <w:r>
        <w:t>Arborescence</w:t>
      </w:r>
    </w:p>
    <w:p w:rsidR="00455B5C" w:rsidRDefault="00455B5C" w:rsidP="00EA5F0D"/>
    <w:p w:rsidR="00455B5C" w:rsidRDefault="00455B5C" w:rsidP="00EA5F0D"/>
    <w:p w:rsidR="00455B5C" w:rsidRDefault="00455B5C" w:rsidP="00EA5F0D"/>
    <w:p w:rsidR="00455B5C" w:rsidRDefault="00455B5C" w:rsidP="00EA5F0D"/>
    <w:p w:rsidR="00455B5C" w:rsidRDefault="00455B5C" w:rsidP="00EA5F0D"/>
    <w:p w:rsidR="00455B5C" w:rsidRDefault="00455B5C" w:rsidP="00EA5F0D"/>
    <w:p w:rsidR="002E50A1" w:rsidRDefault="002E50A1" w:rsidP="00EA5F0D"/>
    <w:p w:rsidR="002E50A1" w:rsidRDefault="002E50A1" w:rsidP="00EA5F0D"/>
    <w:p w:rsidR="002E50A1" w:rsidRDefault="002E50A1" w:rsidP="00EA5F0D"/>
    <w:p w:rsidR="002E50A1" w:rsidRDefault="002E50A1" w:rsidP="00EA5F0D"/>
    <w:p w:rsidR="002E50A1" w:rsidRDefault="002E50A1" w:rsidP="00EA5F0D"/>
    <w:p w:rsidR="002E50A1" w:rsidRDefault="002E50A1" w:rsidP="00EA5F0D"/>
    <w:p w:rsidR="002E50A1" w:rsidRDefault="002E50A1" w:rsidP="00EA5F0D"/>
    <w:p w:rsidR="002E50A1" w:rsidRDefault="002E50A1" w:rsidP="00EA5F0D"/>
    <w:p w:rsidR="00455B5C" w:rsidRDefault="00455B5C" w:rsidP="00EA5F0D"/>
    <w:p w:rsidR="00455B5C" w:rsidRDefault="00455B5C" w:rsidP="00EA5F0D"/>
    <w:p w:rsidR="00455B5C" w:rsidRDefault="00455B5C" w:rsidP="002E50A1">
      <w:pPr>
        <w:pStyle w:val="Titre2"/>
      </w:pPr>
      <w:r>
        <w:t>Spécificités du projet</w:t>
      </w:r>
    </w:p>
    <w:p w:rsidR="00455B5C" w:rsidRDefault="00455B5C" w:rsidP="00455B5C"/>
    <w:p w:rsidR="00455B5C" w:rsidRDefault="00455B5C" w:rsidP="00455B5C">
      <w:r>
        <w:t>Le projet sera entièrement réalisé sous HTML5 et CSS3, sans aucune utilisation d’a</w:t>
      </w:r>
      <w:r w:rsidR="006E11AF">
        <w:t>pplications ou CMS tiers, à l’exception notable de l’intégration d’une API réalisé en Javascript.</w:t>
      </w:r>
    </w:p>
    <w:p w:rsidR="00455B5C" w:rsidRPr="00386D8B" w:rsidRDefault="006E11AF" w:rsidP="00386D8B">
      <w:r>
        <w:t>La remise du projet sera accompagnée d’un compte-rendu oral des différents développeurs sur chacun de leurs travaux respectifs.</w:t>
      </w:r>
    </w:p>
    <w:sectPr w:rsidR="00455B5C" w:rsidRPr="00386D8B" w:rsidSect="00455B5C">
      <w:headerReference w:type="default" r:id="rId19"/>
      <w:pgSz w:w="12240" w:h="15840" w:code="1"/>
      <w:pgMar w:top="720" w:right="720" w:bottom="720" w:left="72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4195" w:rsidRDefault="00D74195">
      <w:pPr>
        <w:spacing w:after="0" w:line="240" w:lineRule="auto"/>
      </w:pPr>
      <w:r>
        <w:separator/>
      </w:r>
    </w:p>
  </w:endnote>
  <w:endnote w:type="continuationSeparator" w:id="1">
    <w:p w:rsidR="00D74195" w:rsidRDefault="00D74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4195" w:rsidRDefault="00D74195">
      <w:pPr>
        <w:spacing w:after="0" w:line="240" w:lineRule="auto"/>
      </w:pPr>
      <w:r>
        <w:separator/>
      </w:r>
    </w:p>
  </w:footnote>
  <w:footnote w:type="continuationSeparator" w:id="1">
    <w:p w:rsidR="00D74195" w:rsidRDefault="00D74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8D2" w:rsidRDefault="00B26A0A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22" o:spid="_x0000_s4097" type="#_x0000_t202" style="position:absolute;margin-left:-37.8pt;margin-top:0;width:26.7pt;height:14.4pt;z-index:251659264;visibility:visible;mso-position-horizontal:right;mso-position-horizontal-relative:left-margin-area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" filled="f" stroked="f" strokeweight=".5pt">
          <v:textbox style="mso-fit-shape-to-text:t" inset="0,0,0,0">
            <w:txbxContent>
              <w:p w:rsidR="002B58D2" w:rsidRDefault="00B26A0A">
                <w:pPr>
                  <w:pStyle w:val="Pieddepage"/>
                </w:pPr>
                <w:r>
                  <w:fldChar w:fldCharType="begin"/>
                </w:r>
                <w:r w:rsidR="002B58D2">
                  <w:instrText>PAGE   \* MERGEFORMAT</w:instrText>
                </w:r>
                <w:r>
                  <w:fldChar w:fldCharType="separate"/>
                </w:r>
                <w:r w:rsidR="00B40680">
                  <w:t>3</w:t>
                </w:r>
                <w:r>
                  <w:fldChar w:fldCharType="end"/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D582D"/>
    <w:multiLevelType w:val="multilevel"/>
    <w:tmpl w:val="D7EC0652"/>
    <w:lvl w:ilvl="0">
      <w:start w:val="1"/>
      <w:numFmt w:val="decimal"/>
      <w:pStyle w:val="Titre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>
    <w:nsid w:val="33A02F8C"/>
    <w:multiLevelType w:val="multilevel"/>
    <w:tmpl w:val="93104A9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358A380D"/>
    <w:multiLevelType w:val="multilevel"/>
    <w:tmpl w:val="2BF6CA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43E38C1"/>
    <w:multiLevelType w:val="hybridMultilevel"/>
    <w:tmpl w:val="05C82960"/>
    <w:lvl w:ilvl="0" w:tplc="DC461BE2">
      <w:start w:val="2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0908E0"/>
    <w:multiLevelType w:val="multilevel"/>
    <w:tmpl w:val="32622A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57E5D71"/>
    <w:multiLevelType w:val="hybridMultilevel"/>
    <w:tmpl w:val="BFBE56B6"/>
    <w:lvl w:ilvl="0" w:tplc="DF622CE6">
      <w:start w:val="1"/>
      <w:numFmt w:val="bullet"/>
      <w:pStyle w:val="Listepuc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03F58"/>
    <w:rsid w:val="00000917"/>
    <w:rsid w:val="00053E9C"/>
    <w:rsid w:val="00071E6B"/>
    <w:rsid w:val="001057F2"/>
    <w:rsid w:val="001C4DDE"/>
    <w:rsid w:val="001D6E52"/>
    <w:rsid w:val="00225582"/>
    <w:rsid w:val="002B58D2"/>
    <w:rsid w:val="002E50A1"/>
    <w:rsid w:val="002E6DA3"/>
    <w:rsid w:val="00304BAA"/>
    <w:rsid w:val="00307DD0"/>
    <w:rsid w:val="003726D8"/>
    <w:rsid w:val="00374AE0"/>
    <w:rsid w:val="00386D8B"/>
    <w:rsid w:val="00455B5C"/>
    <w:rsid w:val="004D46DC"/>
    <w:rsid w:val="004E5FA3"/>
    <w:rsid w:val="00593CD9"/>
    <w:rsid w:val="00644245"/>
    <w:rsid w:val="006D41F6"/>
    <w:rsid w:val="006E11AF"/>
    <w:rsid w:val="006F0802"/>
    <w:rsid w:val="0071698E"/>
    <w:rsid w:val="00782C4B"/>
    <w:rsid w:val="008B2D10"/>
    <w:rsid w:val="009C4C45"/>
    <w:rsid w:val="00A03F58"/>
    <w:rsid w:val="00B26A0A"/>
    <w:rsid w:val="00B379CF"/>
    <w:rsid w:val="00B40680"/>
    <w:rsid w:val="00BB0E29"/>
    <w:rsid w:val="00C722FA"/>
    <w:rsid w:val="00D74195"/>
    <w:rsid w:val="00D93FDB"/>
    <w:rsid w:val="00D94F2D"/>
    <w:rsid w:val="00DA3236"/>
    <w:rsid w:val="00E047EE"/>
    <w:rsid w:val="00E14DB2"/>
    <w:rsid w:val="00E24616"/>
    <w:rsid w:val="00EA5F0D"/>
    <w:rsid w:val="00ED0C1C"/>
    <w:rsid w:val="00ED261E"/>
    <w:rsid w:val="00F15546"/>
    <w:rsid w:val="00FB65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fr-FR" w:eastAsia="fr-F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2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582"/>
  </w:style>
  <w:style w:type="paragraph" w:styleId="Titre1">
    <w:name w:val="heading 1"/>
    <w:basedOn w:val="Normal"/>
    <w:next w:val="Normal"/>
    <w:link w:val="Titre1Car"/>
    <w:uiPriority w:val="9"/>
    <w:qFormat/>
    <w:rsid w:val="00225582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5582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55B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25582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reCar">
    <w:name w:val="Titre Car"/>
    <w:basedOn w:val="Policepardfaut"/>
    <w:link w:val="Titre"/>
    <w:uiPriority w:val="10"/>
    <w:rsid w:val="0022558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Grilledutableau">
    <w:name w:val="Table Grid"/>
    <w:basedOn w:val="TableauNormal"/>
    <w:uiPriority w:val="39"/>
    <w:rsid w:val="002255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225582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225582"/>
    <w:rPr>
      <w:b/>
      <w:bCs/>
      <w:color w:val="5B9BD5" w:themeColor="accent1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225582"/>
    <w:rPr>
      <w:b/>
      <w:bCs/>
      <w:caps/>
      <w:color w:val="1F4E79" w:themeColor="accent1" w:themeShade="80"/>
      <w:sz w:val="28"/>
    </w:rPr>
  </w:style>
  <w:style w:type="table" w:customStyle="1" w:styleId="Tableaudeconseil">
    <w:name w:val="Tableau de conseil"/>
    <w:basedOn w:val="TableauNormal"/>
    <w:uiPriority w:val="99"/>
    <w:rsid w:val="00225582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edeconseil">
    <w:name w:val="Texte de conseil"/>
    <w:basedOn w:val="Normal"/>
    <w:uiPriority w:val="99"/>
    <w:rsid w:val="00225582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edelespacerserv">
    <w:name w:val="Placeholder Text"/>
    <w:basedOn w:val="Policepardfaut"/>
    <w:uiPriority w:val="99"/>
    <w:semiHidden/>
    <w:rsid w:val="00225582"/>
    <w:rPr>
      <w:color w:val="808080"/>
    </w:rPr>
  </w:style>
  <w:style w:type="paragraph" w:styleId="Sansinterligne">
    <w:name w:val="No Spacing"/>
    <w:link w:val="SansinterligneCar"/>
    <w:uiPriority w:val="99"/>
    <w:qFormat/>
    <w:rsid w:val="00225582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225582"/>
    <w:rPr>
      <w:b/>
      <w:bCs/>
      <w:color w:val="5B9BD5" w:themeColor="accent1"/>
      <w:sz w:val="24"/>
    </w:rPr>
  </w:style>
  <w:style w:type="paragraph" w:styleId="Listepuces">
    <w:name w:val="List Bullet"/>
    <w:basedOn w:val="Normal"/>
    <w:uiPriority w:val="1"/>
    <w:unhideWhenUsed/>
    <w:qFormat/>
    <w:rsid w:val="00225582"/>
    <w:pPr>
      <w:numPr>
        <w:numId w:val="3"/>
      </w:numPr>
      <w:spacing w:after="60"/>
    </w:pPr>
  </w:style>
  <w:style w:type="paragraph" w:styleId="En-tte">
    <w:name w:val="header"/>
    <w:basedOn w:val="Normal"/>
    <w:link w:val="En-tteCar"/>
    <w:uiPriority w:val="99"/>
    <w:unhideWhenUsed/>
    <w:rsid w:val="00225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5582"/>
  </w:style>
  <w:style w:type="paragraph" w:styleId="Pieddepage">
    <w:name w:val="footer"/>
    <w:basedOn w:val="Normal"/>
    <w:link w:val="PieddepageCar"/>
    <w:uiPriority w:val="99"/>
    <w:unhideWhenUsed/>
    <w:rsid w:val="00225582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225582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leauGrille4-Accentuation11">
    <w:name w:val="Tableau Grille 4 - Accentuation 11"/>
    <w:basedOn w:val="TableauNormal"/>
    <w:uiPriority w:val="49"/>
    <w:rsid w:val="002255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lledetableauclaire1">
    <w:name w:val="Grille de tableau claire1"/>
    <w:basedOn w:val="TableauNormal"/>
    <w:uiPriority w:val="40"/>
    <w:rsid w:val="0022558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dobjectifduprojet">
    <w:name w:val="Tableau d’objectif du projet"/>
    <w:basedOn w:val="TableauNormal"/>
    <w:uiPriority w:val="99"/>
    <w:rsid w:val="00225582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Notedebasdepage">
    <w:name w:val="footnote text"/>
    <w:basedOn w:val="Normal"/>
    <w:link w:val="NotedebasdepageCar"/>
    <w:uiPriority w:val="12"/>
    <w:unhideWhenUsed/>
    <w:rsid w:val="00225582"/>
    <w:pPr>
      <w:spacing w:before="140" w:after="0" w:line="240" w:lineRule="auto"/>
    </w:pPr>
    <w:rPr>
      <w:i/>
      <w:iCs/>
      <w:sz w:val="14"/>
    </w:rPr>
  </w:style>
  <w:style w:type="character" w:customStyle="1" w:styleId="NotedebasdepageCar">
    <w:name w:val="Note de bas de page Car"/>
    <w:basedOn w:val="Policepardfaut"/>
    <w:link w:val="Notedebasdepage"/>
    <w:uiPriority w:val="12"/>
    <w:rsid w:val="00225582"/>
    <w:rPr>
      <w:i/>
      <w:iCs/>
      <w:sz w:val="1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5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5582"/>
    <w:rPr>
      <w:rFonts w:ascii="Tahoma" w:hAnsi="Tahoma" w:cs="Tahoma"/>
      <w:sz w:val="16"/>
      <w:szCs w:val="16"/>
    </w:rPr>
  </w:style>
  <w:style w:type="table" w:customStyle="1" w:styleId="GridTable4">
    <w:name w:val="Grid Table 4"/>
    <w:basedOn w:val="TableauNormal"/>
    <w:uiPriority w:val="49"/>
    <w:rsid w:val="00D93F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agraphedeliste">
    <w:name w:val="List Paragraph"/>
    <w:basedOn w:val="Normal"/>
    <w:uiPriority w:val="34"/>
    <w:qFormat/>
    <w:rsid w:val="00644245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ED0C1C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455B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55B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03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QuickStyle" Target="diagrams/quickStyle1.xml"/><Relationship Id="rId18" Type="http://schemas.openxmlformats.org/officeDocument/2006/relationships/diagramColors" Target="diagrams/colors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openxmlformats.org/officeDocument/2006/relationships/diagramQuickStyle" Target="diagrams/quickStyle2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24" Type="http://schemas.microsoft.com/office/2007/relationships/diagramDrawing" Target="diagrams/drawing1.xml"/><Relationship Id="rId5" Type="http://schemas.openxmlformats.org/officeDocument/2006/relationships/styles" Target="styles.xml"/><Relationship Id="rId15" Type="http://schemas.openxmlformats.org/officeDocument/2006/relationships/diagramData" Target="diagrams/data2.xml"/><Relationship Id="rId23" Type="http://schemas.microsoft.com/office/2007/relationships/diagramDrawing" Target="diagrams/drawing2.xml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Colors" Target="diagrams/colors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FOR\AppData\Roaming\Microsoft\Templates\Objectif%20g&#233;n&#233;ral%20de%20proje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#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#2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E9A9153-C578-4F53-83F2-BE32402B212A}" type="doc">
      <dgm:prSet loTypeId="urn:microsoft.com/office/officeart/2005/8/layout/orgChart1" loCatId="hierarchy" qsTypeId="urn:microsoft.com/office/officeart/2005/8/quickstyle/3d1" qsCatId="3D" csTypeId="urn:microsoft.com/office/officeart/2005/8/colors/colorful1#1" csCatId="colorful" phldr="1"/>
      <dgm:spPr/>
      <dgm:t>
        <a:bodyPr/>
        <a:lstStyle/>
        <a:p>
          <a:endParaRPr lang="fr-FR"/>
        </a:p>
      </dgm:t>
    </dgm:pt>
    <dgm:pt modelId="{DE6861B9-DE38-4FB9-AE9F-1279A9FFA35F}">
      <dgm:prSet phldrT="[Texte]" custT="1"/>
      <dgm:spPr/>
      <dgm:t>
        <a:bodyPr/>
        <a:lstStyle/>
        <a:p>
          <a:r>
            <a:rPr lang="fr-FR" sz="2000"/>
            <a:t>Martin Pascal</a:t>
          </a:r>
        </a:p>
      </dgm:t>
    </dgm:pt>
    <dgm:pt modelId="{1D9E23DE-7D7D-4DEE-A87B-033C3045EF5E}" type="parTrans" cxnId="{542AE682-4B49-4EBB-9B1A-991263EEA925}">
      <dgm:prSet/>
      <dgm:spPr/>
      <dgm:t>
        <a:bodyPr/>
        <a:lstStyle/>
        <a:p>
          <a:endParaRPr lang="fr-FR" sz="2400"/>
        </a:p>
      </dgm:t>
    </dgm:pt>
    <dgm:pt modelId="{BA211B16-16FF-45AD-B9EF-11C7100CC54B}" type="sibTrans" cxnId="{542AE682-4B49-4EBB-9B1A-991263EEA925}">
      <dgm:prSet custT="1"/>
      <dgm:spPr/>
      <dgm:t>
        <a:bodyPr/>
        <a:lstStyle/>
        <a:p>
          <a:endParaRPr lang="fr-FR"/>
        </a:p>
      </dgm:t>
    </dgm:pt>
    <dgm:pt modelId="{6A9CF18D-0F9F-480C-9426-52CA746F7C97}" type="asst">
      <dgm:prSet phldrT="[Texte]" custT="1"/>
      <dgm:spPr/>
      <dgm:t>
        <a:bodyPr/>
        <a:lstStyle/>
        <a:p>
          <a:r>
            <a:rPr lang="fr-FR" sz="2000"/>
            <a:t>Parent Cheyenne</a:t>
          </a:r>
        </a:p>
      </dgm:t>
    </dgm:pt>
    <dgm:pt modelId="{BAADC3C1-8E2D-4E82-B32C-AC0DAEEB737A}" type="parTrans" cxnId="{E5ECD924-F3D7-4C30-B8D6-AF10F4D4CB7C}">
      <dgm:prSet/>
      <dgm:spPr/>
      <dgm:t>
        <a:bodyPr/>
        <a:lstStyle/>
        <a:p>
          <a:endParaRPr lang="fr-FR" sz="2400"/>
        </a:p>
      </dgm:t>
    </dgm:pt>
    <dgm:pt modelId="{7235671F-98FC-4A6C-937C-4343C905BB35}" type="sibTrans" cxnId="{E5ECD924-F3D7-4C30-B8D6-AF10F4D4CB7C}">
      <dgm:prSet custT="1"/>
      <dgm:spPr/>
      <dgm:t>
        <a:bodyPr/>
        <a:lstStyle/>
        <a:p>
          <a:endParaRPr lang="fr-FR"/>
        </a:p>
      </dgm:t>
    </dgm:pt>
    <dgm:pt modelId="{3B385A7F-35D6-4ED5-AB34-CAB320725991}">
      <dgm:prSet phldrT="[Texte]" custT="1"/>
      <dgm:spPr/>
      <dgm:t>
        <a:bodyPr/>
        <a:lstStyle/>
        <a:p>
          <a:r>
            <a:rPr lang="fr-FR" sz="2000"/>
            <a:t>Macret Jonathan</a:t>
          </a:r>
        </a:p>
      </dgm:t>
    </dgm:pt>
    <dgm:pt modelId="{F0FE7FD2-13E8-4259-AB9E-A93B6A86DDD1}" type="parTrans" cxnId="{04A5370F-4F43-456C-83E8-FB06EF608FD1}">
      <dgm:prSet/>
      <dgm:spPr/>
      <dgm:t>
        <a:bodyPr/>
        <a:lstStyle/>
        <a:p>
          <a:endParaRPr lang="fr-FR" sz="2400"/>
        </a:p>
      </dgm:t>
    </dgm:pt>
    <dgm:pt modelId="{7F8E594A-4476-462D-BB63-4D2C452303F4}" type="sibTrans" cxnId="{04A5370F-4F43-456C-83E8-FB06EF608FD1}">
      <dgm:prSet custT="1"/>
      <dgm:spPr/>
      <dgm:t>
        <a:bodyPr/>
        <a:lstStyle/>
        <a:p>
          <a:endParaRPr lang="fr-FR"/>
        </a:p>
      </dgm:t>
    </dgm:pt>
    <dgm:pt modelId="{51A790EB-0F0A-42EF-B507-675D419C8070}">
      <dgm:prSet phldrT="[Texte]" custT="1"/>
      <dgm:spPr/>
      <dgm:t>
        <a:bodyPr/>
        <a:lstStyle/>
        <a:p>
          <a:r>
            <a:rPr lang="fr-FR" sz="2000"/>
            <a:t>Mouillard Rémi</a:t>
          </a:r>
        </a:p>
      </dgm:t>
    </dgm:pt>
    <dgm:pt modelId="{11840AB3-47FA-440B-A41D-3BEBB4E4BCD5}" type="parTrans" cxnId="{522B7080-2354-4EC0-859A-09ADA751DD7A}">
      <dgm:prSet/>
      <dgm:spPr/>
      <dgm:t>
        <a:bodyPr/>
        <a:lstStyle/>
        <a:p>
          <a:endParaRPr lang="fr-FR" sz="2400"/>
        </a:p>
      </dgm:t>
    </dgm:pt>
    <dgm:pt modelId="{916FBD40-0972-4F9E-A8DC-77316815FFD3}" type="sibTrans" cxnId="{522B7080-2354-4EC0-859A-09ADA751DD7A}">
      <dgm:prSet custT="1"/>
      <dgm:spPr/>
      <dgm:t>
        <a:bodyPr/>
        <a:lstStyle/>
        <a:p>
          <a:pPr algn="ctr"/>
          <a:endParaRPr lang="fr-FR" sz="900"/>
        </a:p>
      </dgm:t>
    </dgm:pt>
    <dgm:pt modelId="{E87895DC-9CF3-4C2E-8316-6CD7FBD47D1E}" type="pres">
      <dgm:prSet presAssocID="{2E9A9153-C578-4F53-83F2-BE32402B212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551B10EF-BE59-40FE-AE2F-BE6EB3ACD83D}" type="pres">
      <dgm:prSet presAssocID="{DE6861B9-DE38-4FB9-AE9F-1279A9FFA35F}" presName="hierRoot1" presStyleCnt="0">
        <dgm:presLayoutVars>
          <dgm:hierBranch val="init"/>
        </dgm:presLayoutVars>
      </dgm:prSet>
      <dgm:spPr/>
    </dgm:pt>
    <dgm:pt modelId="{7D1AAEC9-D362-4BDE-A817-E85C8F9FEE53}" type="pres">
      <dgm:prSet presAssocID="{DE6861B9-DE38-4FB9-AE9F-1279A9FFA35F}" presName="rootComposite1" presStyleCnt="0"/>
      <dgm:spPr/>
    </dgm:pt>
    <dgm:pt modelId="{A8DC0C83-1A25-4D8F-BB14-634FC26ACC99}" type="pres">
      <dgm:prSet presAssocID="{DE6861B9-DE38-4FB9-AE9F-1279A9FFA35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BB12B38-F311-4C91-B8B4-8318E5074354}" type="pres">
      <dgm:prSet presAssocID="{DE6861B9-DE38-4FB9-AE9F-1279A9FFA35F}" presName="rootConnector1" presStyleLbl="node1" presStyleIdx="0" presStyleCnt="0"/>
      <dgm:spPr/>
      <dgm:t>
        <a:bodyPr/>
        <a:lstStyle/>
        <a:p>
          <a:endParaRPr lang="fr-FR"/>
        </a:p>
      </dgm:t>
    </dgm:pt>
    <dgm:pt modelId="{C4DF8AD2-363A-431D-BB4D-7F1FC483F313}" type="pres">
      <dgm:prSet presAssocID="{DE6861B9-DE38-4FB9-AE9F-1279A9FFA35F}" presName="hierChild2" presStyleCnt="0"/>
      <dgm:spPr/>
    </dgm:pt>
    <dgm:pt modelId="{718C6641-F9B0-4958-B71F-BB48F0228C38}" type="pres">
      <dgm:prSet presAssocID="{F0FE7FD2-13E8-4259-AB9E-A93B6A86DDD1}" presName="Name37" presStyleLbl="parChTrans1D2" presStyleIdx="0" presStyleCnt="3"/>
      <dgm:spPr/>
      <dgm:t>
        <a:bodyPr/>
        <a:lstStyle/>
        <a:p>
          <a:endParaRPr lang="fr-FR"/>
        </a:p>
      </dgm:t>
    </dgm:pt>
    <dgm:pt modelId="{E391D82F-12A1-4D31-A97A-14C9FBB49ABC}" type="pres">
      <dgm:prSet presAssocID="{3B385A7F-35D6-4ED5-AB34-CAB320725991}" presName="hierRoot2" presStyleCnt="0">
        <dgm:presLayoutVars>
          <dgm:hierBranch val="init"/>
        </dgm:presLayoutVars>
      </dgm:prSet>
      <dgm:spPr/>
    </dgm:pt>
    <dgm:pt modelId="{E30E979A-66BF-4956-A665-ABFBB83EB232}" type="pres">
      <dgm:prSet presAssocID="{3B385A7F-35D6-4ED5-AB34-CAB320725991}" presName="rootComposite" presStyleCnt="0"/>
      <dgm:spPr/>
    </dgm:pt>
    <dgm:pt modelId="{DBE83C09-7903-4D7C-903E-6505EDE1EF94}" type="pres">
      <dgm:prSet presAssocID="{3B385A7F-35D6-4ED5-AB34-CAB320725991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D7FE884-969E-495A-81CB-835FF212AA5C}" type="pres">
      <dgm:prSet presAssocID="{3B385A7F-35D6-4ED5-AB34-CAB320725991}" presName="rootConnector" presStyleLbl="node2" presStyleIdx="0" presStyleCnt="2"/>
      <dgm:spPr/>
      <dgm:t>
        <a:bodyPr/>
        <a:lstStyle/>
        <a:p>
          <a:endParaRPr lang="fr-FR"/>
        </a:p>
      </dgm:t>
    </dgm:pt>
    <dgm:pt modelId="{E7535826-4699-4BAA-87EE-6318542A518C}" type="pres">
      <dgm:prSet presAssocID="{3B385A7F-35D6-4ED5-AB34-CAB320725991}" presName="hierChild4" presStyleCnt="0"/>
      <dgm:spPr/>
    </dgm:pt>
    <dgm:pt modelId="{56F29E9A-9E10-4827-8FD0-2C1883AEC688}" type="pres">
      <dgm:prSet presAssocID="{3B385A7F-35D6-4ED5-AB34-CAB320725991}" presName="hierChild5" presStyleCnt="0"/>
      <dgm:spPr/>
    </dgm:pt>
    <dgm:pt modelId="{B135C2E0-BF7F-4D44-BF4A-8E393B5E9411}" type="pres">
      <dgm:prSet presAssocID="{11840AB3-47FA-440B-A41D-3BEBB4E4BCD5}" presName="Name37" presStyleLbl="parChTrans1D2" presStyleIdx="1" presStyleCnt="3"/>
      <dgm:spPr/>
      <dgm:t>
        <a:bodyPr/>
        <a:lstStyle/>
        <a:p>
          <a:endParaRPr lang="fr-FR"/>
        </a:p>
      </dgm:t>
    </dgm:pt>
    <dgm:pt modelId="{A8C402F7-971D-4022-9645-737EB89D2017}" type="pres">
      <dgm:prSet presAssocID="{51A790EB-0F0A-42EF-B507-675D419C8070}" presName="hierRoot2" presStyleCnt="0">
        <dgm:presLayoutVars>
          <dgm:hierBranch val="init"/>
        </dgm:presLayoutVars>
      </dgm:prSet>
      <dgm:spPr/>
    </dgm:pt>
    <dgm:pt modelId="{004CD5D5-DD37-4964-A117-850A7A87DE98}" type="pres">
      <dgm:prSet presAssocID="{51A790EB-0F0A-42EF-B507-675D419C8070}" presName="rootComposite" presStyleCnt="0"/>
      <dgm:spPr/>
    </dgm:pt>
    <dgm:pt modelId="{D9538BEF-8CFD-49BB-89AB-07800DE1BA42}" type="pres">
      <dgm:prSet presAssocID="{51A790EB-0F0A-42EF-B507-675D419C8070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ED8F82F-8374-4A93-ADD3-7101C32F218A}" type="pres">
      <dgm:prSet presAssocID="{51A790EB-0F0A-42EF-B507-675D419C8070}" presName="rootConnector" presStyleLbl="node2" presStyleIdx="1" presStyleCnt="2"/>
      <dgm:spPr/>
      <dgm:t>
        <a:bodyPr/>
        <a:lstStyle/>
        <a:p>
          <a:endParaRPr lang="fr-FR"/>
        </a:p>
      </dgm:t>
    </dgm:pt>
    <dgm:pt modelId="{AABC8328-F07B-4D2B-AE48-D9E5769A79F9}" type="pres">
      <dgm:prSet presAssocID="{51A790EB-0F0A-42EF-B507-675D419C8070}" presName="hierChild4" presStyleCnt="0"/>
      <dgm:spPr/>
    </dgm:pt>
    <dgm:pt modelId="{0BB05E98-389E-47E4-9971-AFFB72225F74}" type="pres">
      <dgm:prSet presAssocID="{51A790EB-0F0A-42EF-B507-675D419C8070}" presName="hierChild5" presStyleCnt="0"/>
      <dgm:spPr/>
    </dgm:pt>
    <dgm:pt modelId="{5BD0BD3B-9D3B-44D1-967D-E3D5A2B07D00}" type="pres">
      <dgm:prSet presAssocID="{DE6861B9-DE38-4FB9-AE9F-1279A9FFA35F}" presName="hierChild3" presStyleCnt="0"/>
      <dgm:spPr/>
    </dgm:pt>
    <dgm:pt modelId="{862CC90C-FA89-4A91-B56F-265661C2F680}" type="pres">
      <dgm:prSet presAssocID="{BAADC3C1-8E2D-4E82-B32C-AC0DAEEB737A}" presName="Name111" presStyleLbl="parChTrans1D2" presStyleIdx="2" presStyleCnt="3"/>
      <dgm:spPr/>
      <dgm:t>
        <a:bodyPr/>
        <a:lstStyle/>
        <a:p>
          <a:endParaRPr lang="fr-FR"/>
        </a:p>
      </dgm:t>
    </dgm:pt>
    <dgm:pt modelId="{01B7D666-7FED-4D43-B964-0F881D7EB72C}" type="pres">
      <dgm:prSet presAssocID="{6A9CF18D-0F9F-480C-9426-52CA746F7C97}" presName="hierRoot3" presStyleCnt="0">
        <dgm:presLayoutVars>
          <dgm:hierBranch val="init"/>
        </dgm:presLayoutVars>
      </dgm:prSet>
      <dgm:spPr/>
    </dgm:pt>
    <dgm:pt modelId="{13BA1E97-9305-4C68-9373-441996118681}" type="pres">
      <dgm:prSet presAssocID="{6A9CF18D-0F9F-480C-9426-52CA746F7C97}" presName="rootComposite3" presStyleCnt="0"/>
      <dgm:spPr/>
    </dgm:pt>
    <dgm:pt modelId="{BCC8CCBC-604A-42B1-BE98-7104316FB205}" type="pres">
      <dgm:prSet presAssocID="{6A9CF18D-0F9F-480C-9426-52CA746F7C97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94A94E5-682F-49EF-9041-4BA60A0A140E}" type="pres">
      <dgm:prSet presAssocID="{6A9CF18D-0F9F-480C-9426-52CA746F7C97}" presName="rootConnector3" presStyleLbl="asst1" presStyleIdx="0" presStyleCnt="1"/>
      <dgm:spPr/>
      <dgm:t>
        <a:bodyPr/>
        <a:lstStyle/>
        <a:p>
          <a:endParaRPr lang="fr-FR"/>
        </a:p>
      </dgm:t>
    </dgm:pt>
    <dgm:pt modelId="{76722665-E366-4367-8969-4D072E933A40}" type="pres">
      <dgm:prSet presAssocID="{6A9CF18D-0F9F-480C-9426-52CA746F7C97}" presName="hierChild6" presStyleCnt="0"/>
      <dgm:spPr/>
    </dgm:pt>
    <dgm:pt modelId="{5D3222B5-2793-46D2-B881-7A2D3BC6C042}" type="pres">
      <dgm:prSet presAssocID="{6A9CF18D-0F9F-480C-9426-52CA746F7C97}" presName="hierChild7" presStyleCnt="0"/>
      <dgm:spPr/>
    </dgm:pt>
  </dgm:ptLst>
  <dgm:cxnLst>
    <dgm:cxn modelId="{E5ECD924-F3D7-4C30-B8D6-AF10F4D4CB7C}" srcId="{DE6861B9-DE38-4FB9-AE9F-1279A9FFA35F}" destId="{6A9CF18D-0F9F-480C-9426-52CA746F7C97}" srcOrd="0" destOrd="0" parTransId="{BAADC3C1-8E2D-4E82-B32C-AC0DAEEB737A}" sibTransId="{7235671F-98FC-4A6C-937C-4343C905BB35}"/>
    <dgm:cxn modelId="{0E802EC6-106D-45AE-A89D-082AFC4FC6BD}" type="presOf" srcId="{6A9CF18D-0F9F-480C-9426-52CA746F7C97}" destId="{BCC8CCBC-604A-42B1-BE98-7104316FB205}" srcOrd="0" destOrd="0" presId="urn:microsoft.com/office/officeart/2005/8/layout/orgChart1"/>
    <dgm:cxn modelId="{52C4FF88-9CA3-4EA4-BE91-1143C7D275E2}" type="presOf" srcId="{51A790EB-0F0A-42EF-B507-675D419C8070}" destId="{1ED8F82F-8374-4A93-ADD3-7101C32F218A}" srcOrd="1" destOrd="0" presId="urn:microsoft.com/office/officeart/2005/8/layout/orgChart1"/>
    <dgm:cxn modelId="{522B7080-2354-4EC0-859A-09ADA751DD7A}" srcId="{DE6861B9-DE38-4FB9-AE9F-1279A9FFA35F}" destId="{51A790EB-0F0A-42EF-B507-675D419C8070}" srcOrd="2" destOrd="0" parTransId="{11840AB3-47FA-440B-A41D-3BEBB4E4BCD5}" sibTransId="{916FBD40-0972-4F9E-A8DC-77316815FFD3}"/>
    <dgm:cxn modelId="{AB649642-27D6-4FF2-A1C6-86696D83D07B}" type="presOf" srcId="{BAADC3C1-8E2D-4E82-B32C-AC0DAEEB737A}" destId="{862CC90C-FA89-4A91-B56F-265661C2F680}" srcOrd="0" destOrd="0" presId="urn:microsoft.com/office/officeart/2005/8/layout/orgChart1"/>
    <dgm:cxn modelId="{B9AF16DE-44B5-4FC1-8CEC-1BB853AF3CD8}" type="presOf" srcId="{51A790EB-0F0A-42EF-B507-675D419C8070}" destId="{D9538BEF-8CFD-49BB-89AB-07800DE1BA42}" srcOrd="0" destOrd="0" presId="urn:microsoft.com/office/officeart/2005/8/layout/orgChart1"/>
    <dgm:cxn modelId="{9F10EA89-CFF2-4807-ADB4-EA40270367CB}" type="presOf" srcId="{3B385A7F-35D6-4ED5-AB34-CAB320725991}" destId="{1D7FE884-969E-495A-81CB-835FF212AA5C}" srcOrd="1" destOrd="0" presId="urn:microsoft.com/office/officeart/2005/8/layout/orgChart1"/>
    <dgm:cxn modelId="{5D7FFE0E-73B4-4FCE-9541-698E6786ABCA}" type="presOf" srcId="{6A9CF18D-0F9F-480C-9426-52CA746F7C97}" destId="{A94A94E5-682F-49EF-9041-4BA60A0A140E}" srcOrd="1" destOrd="0" presId="urn:microsoft.com/office/officeart/2005/8/layout/orgChart1"/>
    <dgm:cxn modelId="{0ECD7745-0111-48C9-B1DF-BDC6F70657FE}" type="presOf" srcId="{3B385A7F-35D6-4ED5-AB34-CAB320725991}" destId="{DBE83C09-7903-4D7C-903E-6505EDE1EF94}" srcOrd="0" destOrd="0" presId="urn:microsoft.com/office/officeart/2005/8/layout/orgChart1"/>
    <dgm:cxn modelId="{F231D103-52D9-433F-9D94-43A5309866FC}" type="presOf" srcId="{F0FE7FD2-13E8-4259-AB9E-A93B6A86DDD1}" destId="{718C6641-F9B0-4958-B71F-BB48F0228C38}" srcOrd="0" destOrd="0" presId="urn:microsoft.com/office/officeart/2005/8/layout/orgChart1"/>
    <dgm:cxn modelId="{CB91345C-81F4-485D-95FB-0FC1EC5058C6}" type="presOf" srcId="{DE6861B9-DE38-4FB9-AE9F-1279A9FFA35F}" destId="{1BB12B38-F311-4C91-B8B4-8318E5074354}" srcOrd="1" destOrd="0" presId="urn:microsoft.com/office/officeart/2005/8/layout/orgChart1"/>
    <dgm:cxn modelId="{663A62DE-946D-4AE6-A823-1E7E4679B0D7}" type="presOf" srcId="{DE6861B9-DE38-4FB9-AE9F-1279A9FFA35F}" destId="{A8DC0C83-1A25-4D8F-BB14-634FC26ACC99}" srcOrd="0" destOrd="0" presId="urn:microsoft.com/office/officeart/2005/8/layout/orgChart1"/>
    <dgm:cxn modelId="{542AE682-4B49-4EBB-9B1A-991263EEA925}" srcId="{2E9A9153-C578-4F53-83F2-BE32402B212A}" destId="{DE6861B9-DE38-4FB9-AE9F-1279A9FFA35F}" srcOrd="0" destOrd="0" parTransId="{1D9E23DE-7D7D-4DEE-A87B-033C3045EF5E}" sibTransId="{BA211B16-16FF-45AD-B9EF-11C7100CC54B}"/>
    <dgm:cxn modelId="{C57F20F2-E521-42D3-896E-0638AB35DDFA}" type="presOf" srcId="{2E9A9153-C578-4F53-83F2-BE32402B212A}" destId="{E87895DC-9CF3-4C2E-8316-6CD7FBD47D1E}" srcOrd="0" destOrd="0" presId="urn:microsoft.com/office/officeart/2005/8/layout/orgChart1"/>
    <dgm:cxn modelId="{04A5370F-4F43-456C-83E8-FB06EF608FD1}" srcId="{DE6861B9-DE38-4FB9-AE9F-1279A9FFA35F}" destId="{3B385A7F-35D6-4ED5-AB34-CAB320725991}" srcOrd="1" destOrd="0" parTransId="{F0FE7FD2-13E8-4259-AB9E-A93B6A86DDD1}" sibTransId="{7F8E594A-4476-462D-BB63-4D2C452303F4}"/>
    <dgm:cxn modelId="{5C480FF7-F963-4E23-9C32-36C00AE5C543}" type="presOf" srcId="{11840AB3-47FA-440B-A41D-3BEBB4E4BCD5}" destId="{B135C2E0-BF7F-4D44-BF4A-8E393B5E9411}" srcOrd="0" destOrd="0" presId="urn:microsoft.com/office/officeart/2005/8/layout/orgChart1"/>
    <dgm:cxn modelId="{F05699E5-F48F-4A59-93E4-5FF79E88FD38}" type="presParOf" srcId="{E87895DC-9CF3-4C2E-8316-6CD7FBD47D1E}" destId="{551B10EF-BE59-40FE-AE2F-BE6EB3ACD83D}" srcOrd="0" destOrd="0" presId="urn:microsoft.com/office/officeart/2005/8/layout/orgChart1"/>
    <dgm:cxn modelId="{EE891C27-5FC3-42C5-A6D2-995D078CC980}" type="presParOf" srcId="{551B10EF-BE59-40FE-AE2F-BE6EB3ACD83D}" destId="{7D1AAEC9-D362-4BDE-A817-E85C8F9FEE53}" srcOrd="0" destOrd="0" presId="urn:microsoft.com/office/officeart/2005/8/layout/orgChart1"/>
    <dgm:cxn modelId="{9577E708-1CD5-40D9-B337-C2E11F887C10}" type="presParOf" srcId="{7D1AAEC9-D362-4BDE-A817-E85C8F9FEE53}" destId="{A8DC0C83-1A25-4D8F-BB14-634FC26ACC99}" srcOrd="0" destOrd="0" presId="urn:microsoft.com/office/officeart/2005/8/layout/orgChart1"/>
    <dgm:cxn modelId="{49795282-1109-482A-8F7E-705EFA08BDE7}" type="presParOf" srcId="{7D1AAEC9-D362-4BDE-A817-E85C8F9FEE53}" destId="{1BB12B38-F311-4C91-B8B4-8318E5074354}" srcOrd="1" destOrd="0" presId="urn:microsoft.com/office/officeart/2005/8/layout/orgChart1"/>
    <dgm:cxn modelId="{5B3AD1AD-EE18-4236-9D1F-3EF248E0FB8A}" type="presParOf" srcId="{551B10EF-BE59-40FE-AE2F-BE6EB3ACD83D}" destId="{C4DF8AD2-363A-431D-BB4D-7F1FC483F313}" srcOrd="1" destOrd="0" presId="urn:microsoft.com/office/officeart/2005/8/layout/orgChart1"/>
    <dgm:cxn modelId="{A247195E-6F2B-412B-B5E5-5718D54ABF3D}" type="presParOf" srcId="{C4DF8AD2-363A-431D-BB4D-7F1FC483F313}" destId="{718C6641-F9B0-4958-B71F-BB48F0228C38}" srcOrd="0" destOrd="0" presId="urn:microsoft.com/office/officeart/2005/8/layout/orgChart1"/>
    <dgm:cxn modelId="{C5355896-5ADB-47F6-B615-E584752BE119}" type="presParOf" srcId="{C4DF8AD2-363A-431D-BB4D-7F1FC483F313}" destId="{E391D82F-12A1-4D31-A97A-14C9FBB49ABC}" srcOrd="1" destOrd="0" presId="urn:microsoft.com/office/officeart/2005/8/layout/orgChart1"/>
    <dgm:cxn modelId="{0C13C376-B241-4F74-9168-507BF89374CE}" type="presParOf" srcId="{E391D82F-12A1-4D31-A97A-14C9FBB49ABC}" destId="{E30E979A-66BF-4956-A665-ABFBB83EB232}" srcOrd="0" destOrd="0" presId="urn:microsoft.com/office/officeart/2005/8/layout/orgChart1"/>
    <dgm:cxn modelId="{96C6C914-66CB-40E3-BC72-4D4C30B5EE95}" type="presParOf" srcId="{E30E979A-66BF-4956-A665-ABFBB83EB232}" destId="{DBE83C09-7903-4D7C-903E-6505EDE1EF94}" srcOrd="0" destOrd="0" presId="urn:microsoft.com/office/officeart/2005/8/layout/orgChart1"/>
    <dgm:cxn modelId="{B65F176C-7898-4C9E-A54C-233C3D5B1D6A}" type="presParOf" srcId="{E30E979A-66BF-4956-A665-ABFBB83EB232}" destId="{1D7FE884-969E-495A-81CB-835FF212AA5C}" srcOrd="1" destOrd="0" presId="urn:microsoft.com/office/officeart/2005/8/layout/orgChart1"/>
    <dgm:cxn modelId="{D945EC60-1255-48B6-A007-5ED08F0FAA34}" type="presParOf" srcId="{E391D82F-12A1-4D31-A97A-14C9FBB49ABC}" destId="{E7535826-4699-4BAA-87EE-6318542A518C}" srcOrd="1" destOrd="0" presId="urn:microsoft.com/office/officeart/2005/8/layout/orgChart1"/>
    <dgm:cxn modelId="{C9965335-E298-4A80-BA1E-06C52DEA2DCD}" type="presParOf" srcId="{E391D82F-12A1-4D31-A97A-14C9FBB49ABC}" destId="{56F29E9A-9E10-4827-8FD0-2C1883AEC688}" srcOrd="2" destOrd="0" presId="urn:microsoft.com/office/officeart/2005/8/layout/orgChart1"/>
    <dgm:cxn modelId="{3010DED7-2498-44F9-AA22-16E53D42A4EC}" type="presParOf" srcId="{C4DF8AD2-363A-431D-BB4D-7F1FC483F313}" destId="{B135C2E0-BF7F-4D44-BF4A-8E393B5E9411}" srcOrd="2" destOrd="0" presId="urn:microsoft.com/office/officeart/2005/8/layout/orgChart1"/>
    <dgm:cxn modelId="{7CE1E991-F187-40DF-B182-9E42007368AF}" type="presParOf" srcId="{C4DF8AD2-363A-431D-BB4D-7F1FC483F313}" destId="{A8C402F7-971D-4022-9645-737EB89D2017}" srcOrd="3" destOrd="0" presId="urn:microsoft.com/office/officeart/2005/8/layout/orgChart1"/>
    <dgm:cxn modelId="{0D8CB431-CDD3-4699-B810-54704D7A2611}" type="presParOf" srcId="{A8C402F7-971D-4022-9645-737EB89D2017}" destId="{004CD5D5-DD37-4964-A117-850A7A87DE98}" srcOrd="0" destOrd="0" presId="urn:microsoft.com/office/officeart/2005/8/layout/orgChart1"/>
    <dgm:cxn modelId="{F1A8B909-7542-4394-A7E5-35AB92B10DDE}" type="presParOf" srcId="{004CD5D5-DD37-4964-A117-850A7A87DE98}" destId="{D9538BEF-8CFD-49BB-89AB-07800DE1BA42}" srcOrd="0" destOrd="0" presId="urn:microsoft.com/office/officeart/2005/8/layout/orgChart1"/>
    <dgm:cxn modelId="{165565FD-453A-4D86-A39E-824FD60F2A8F}" type="presParOf" srcId="{004CD5D5-DD37-4964-A117-850A7A87DE98}" destId="{1ED8F82F-8374-4A93-ADD3-7101C32F218A}" srcOrd="1" destOrd="0" presId="urn:microsoft.com/office/officeart/2005/8/layout/orgChart1"/>
    <dgm:cxn modelId="{FA8ABFEA-7C6B-4FB9-96AB-66EA223E7C0A}" type="presParOf" srcId="{A8C402F7-971D-4022-9645-737EB89D2017}" destId="{AABC8328-F07B-4D2B-AE48-D9E5769A79F9}" srcOrd="1" destOrd="0" presId="urn:microsoft.com/office/officeart/2005/8/layout/orgChart1"/>
    <dgm:cxn modelId="{1B92BDA8-952C-4657-8010-EDB08B5F0F87}" type="presParOf" srcId="{A8C402F7-971D-4022-9645-737EB89D2017}" destId="{0BB05E98-389E-47E4-9971-AFFB72225F74}" srcOrd="2" destOrd="0" presId="urn:microsoft.com/office/officeart/2005/8/layout/orgChart1"/>
    <dgm:cxn modelId="{08889A3C-C777-4ABD-8C45-278CDE564DF3}" type="presParOf" srcId="{551B10EF-BE59-40FE-AE2F-BE6EB3ACD83D}" destId="{5BD0BD3B-9D3B-44D1-967D-E3D5A2B07D00}" srcOrd="2" destOrd="0" presId="urn:microsoft.com/office/officeart/2005/8/layout/orgChart1"/>
    <dgm:cxn modelId="{41AEC7E4-4C9B-4D05-A073-EF1B79A21D05}" type="presParOf" srcId="{5BD0BD3B-9D3B-44D1-967D-E3D5A2B07D00}" destId="{862CC90C-FA89-4A91-B56F-265661C2F680}" srcOrd="0" destOrd="0" presId="urn:microsoft.com/office/officeart/2005/8/layout/orgChart1"/>
    <dgm:cxn modelId="{15D4BCC0-B07E-4DFB-9ECB-A9906B39AF84}" type="presParOf" srcId="{5BD0BD3B-9D3B-44D1-967D-E3D5A2B07D00}" destId="{01B7D666-7FED-4D43-B964-0F881D7EB72C}" srcOrd="1" destOrd="0" presId="urn:microsoft.com/office/officeart/2005/8/layout/orgChart1"/>
    <dgm:cxn modelId="{42CA05A3-ED5B-4564-8232-407205481950}" type="presParOf" srcId="{01B7D666-7FED-4D43-B964-0F881D7EB72C}" destId="{13BA1E97-9305-4C68-9373-441996118681}" srcOrd="0" destOrd="0" presId="urn:microsoft.com/office/officeart/2005/8/layout/orgChart1"/>
    <dgm:cxn modelId="{9AFB03B8-CBF6-49B8-B519-BBAD8992EFEF}" type="presParOf" srcId="{13BA1E97-9305-4C68-9373-441996118681}" destId="{BCC8CCBC-604A-42B1-BE98-7104316FB205}" srcOrd="0" destOrd="0" presId="urn:microsoft.com/office/officeart/2005/8/layout/orgChart1"/>
    <dgm:cxn modelId="{9666CDD0-8B3B-4B59-8DB8-F4A38EEACA18}" type="presParOf" srcId="{13BA1E97-9305-4C68-9373-441996118681}" destId="{A94A94E5-682F-49EF-9041-4BA60A0A140E}" srcOrd="1" destOrd="0" presId="urn:microsoft.com/office/officeart/2005/8/layout/orgChart1"/>
    <dgm:cxn modelId="{472D2A72-2604-4CBF-8FF6-BD511D1F2917}" type="presParOf" srcId="{01B7D666-7FED-4D43-B964-0F881D7EB72C}" destId="{76722665-E366-4367-8969-4D072E933A40}" srcOrd="1" destOrd="0" presId="urn:microsoft.com/office/officeart/2005/8/layout/orgChart1"/>
    <dgm:cxn modelId="{17E74AED-52CB-4FEE-8263-6A9F09B4F9EB}" type="presParOf" srcId="{01B7D666-7FED-4D43-B964-0F881D7EB72C}" destId="{5D3222B5-2793-46D2-B881-7A2D3BC6C042}" srcOrd="2" destOrd="0" presId="urn:microsoft.com/office/officeart/2005/8/layout/orgChart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BEA92C2-C1A0-486A-8DAF-8D77B62217B6}" type="doc">
      <dgm:prSet loTypeId="urn:microsoft.com/office/officeart/2008/layout/HalfCircleOrganizationChart" loCatId="hierarchy" qsTypeId="urn:microsoft.com/office/officeart/2005/8/quickstyle/3d6" qsCatId="3D" csTypeId="urn:microsoft.com/office/officeart/2005/8/colors/colorful1#2" csCatId="colorful" phldr="1"/>
      <dgm:spPr/>
      <dgm:t>
        <a:bodyPr/>
        <a:lstStyle/>
        <a:p>
          <a:endParaRPr lang="fr-FR"/>
        </a:p>
      </dgm:t>
    </dgm:pt>
    <dgm:pt modelId="{0D735BD9-3E16-4AC8-A3F7-385503B08B08}">
      <dgm:prSet phldrT="[Texte]" custT="1"/>
      <dgm:spPr/>
      <dgm:t>
        <a:bodyPr/>
        <a:lstStyle/>
        <a:p>
          <a:r>
            <a:rPr lang="fr-FR" sz="1800"/>
            <a:t>Acceuil</a:t>
          </a:r>
        </a:p>
      </dgm:t>
    </dgm:pt>
    <dgm:pt modelId="{B5C6D58F-89BE-4CCE-B6F8-2B92E47A6866}" type="parTrans" cxnId="{C94CC761-2A50-43E7-96AB-0C6A001FA47E}">
      <dgm:prSet/>
      <dgm:spPr/>
      <dgm:t>
        <a:bodyPr/>
        <a:lstStyle/>
        <a:p>
          <a:endParaRPr lang="fr-FR" sz="2800"/>
        </a:p>
      </dgm:t>
    </dgm:pt>
    <dgm:pt modelId="{3BCE1900-BFAB-44DC-BABC-4B5C7C94CB22}" type="sibTrans" cxnId="{C94CC761-2A50-43E7-96AB-0C6A001FA47E}">
      <dgm:prSet/>
      <dgm:spPr/>
      <dgm:t>
        <a:bodyPr/>
        <a:lstStyle/>
        <a:p>
          <a:endParaRPr lang="fr-FR" sz="2800"/>
        </a:p>
      </dgm:t>
    </dgm:pt>
    <dgm:pt modelId="{F50E52CC-0A9D-43AF-A9EB-E8ACD1AEC8ED}">
      <dgm:prSet custT="1"/>
      <dgm:spPr/>
      <dgm:t>
        <a:bodyPr/>
        <a:lstStyle/>
        <a:p>
          <a:r>
            <a:rPr lang="fr-FR" sz="1800"/>
            <a:t>Site Internet</a:t>
          </a:r>
        </a:p>
      </dgm:t>
    </dgm:pt>
    <dgm:pt modelId="{0432CFE3-A55B-4EC5-9C64-21703A851789}" type="parTrans" cxnId="{F3657622-337D-4B23-BC31-6B565711DDFB}">
      <dgm:prSet/>
      <dgm:spPr/>
      <dgm:t>
        <a:bodyPr/>
        <a:lstStyle/>
        <a:p>
          <a:endParaRPr lang="fr-FR" sz="2800"/>
        </a:p>
      </dgm:t>
    </dgm:pt>
    <dgm:pt modelId="{63CAA158-F20D-41C5-8262-DF4713CEBC37}" type="sibTrans" cxnId="{F3657622-337D-4B23-BC31-6B565711DDFB}">
      <dgm:prSet/>
      <dgm:spPr/>
      <dgm:t>
        <a:bodyPr/>
        <a:lstStyle/>
        <a:p>
          <a:endParaRPr lang="fr-FR" sz="2800"/>
        </a:p>
      </dgm:t>
    </dgm:pt>
    <dgm:pt modelId="{6CDC6F57-EC20-490B-BA6D-E256647990B5}">
      <dgm:prSet custT="1"/>
      <dgm:spPr/>
      <dgm:t>
        <a:bodyPr/>
        <a:lstStyle/>
        <a:p>
          <a:r>
            <a:rPr lang="fr-FR" sz="1800"/>
            <a:t>Infos pratiques</a:t>
          </a:r>
        </a:p>
      </dgm:t>
    </dgm:pt>
    <dgm:pt modelId="{7C203774-B763-433E-A0C0-56E92F40A510}" type="parTrans" cxnId="{E9C9FD8B-2DB2-459F-8B86-7FBF82E86A24}">
      <dgm:prSet/>
      <dgm:spPr/>
      <dgm:t>
        <a:bodyPr/>
        <a:lstStyle/>
        <a:p>
          <a:endParaRPr lang="fr-FR" sz="2800"/>
        </a:p>
      </dgm:t>
    </dgm:pt>
    <dgm:pt modelId="{8946AB36-223E-434A-80E4-1C78A796C067}" type="sibTrans" cxnId="{E9C9FD8B-2DB2-459F-8B86-7FBF82E86A24}">
      <dgm:prSet/>
      <dgm:spPr/>
      <dgm:t>
        <a:bodyPr/>
        <a:lstStyle/>
        <a:p>
          <a:endParaRPr lang="fr-FR" sz="2800"/>
        </a:p>
      </dgm:t>
    </dgm:pt>
    <dgm:pt modelId="{EB1AF5D8-FB7F-4B2F-AD3C-27ECFFA70CF5}">
      <dgm:prSet custT="1"/>
      <dgm:spPr/>
      <dgm:t>
        <a:bodyPr/>
        <a:lstStyle/>
        <a:p>
          <a:r>
            <a:rPr lang="fr-FR" sz="1800"/>
            <a:t>Contact</a:t>
          </a:r>
        </a:p>
      </dgm:t>
    </dgm:pt>
    <dgm:pt modelId="{0EEEAA0C-9095-453C-9A4A-E860F0D6421F}" type="parTrans" cxnId="{8DB48158-3B61-4C18-9721-ED95AB2B32ED}">
      <dgm:prSet/>
      <dgm:spPr/>
      <dgm:t>
        <a:bodyPr/>
        <a:lstStyle/>
        <a:p>
          <a:endParaRPr lang="fr-FR" sz="2800"/>
        </a:p>
      </dgm:t>
    </dgm:pt>
    <dgm:pt modelId="{3620DE9A-476C-4E27-B75B-8FFC1D026665}" type="sibTrans" cxnId="{8DB48158-3B61-4C18-9721-ED95AB2B32ED}">
      <dgm:prSet/>
      <dgm:spPr/>
      <dgm:t>
        <a:bodyPr/>
        <a:lstStyle/>
        <a:p>
          <a:endParaRPr lang="fr-FR" sz="2800"/>
        </a:p>
      </dgm:t>
    </dgm:pt>
    <dgm:pt modelId="{BACF59C0-E529-4982-A4DC-E1F00E14EC07}">
      <dgm:prSet custT="1"/>
      <dgm:spPr/>
      <dgm:t>
        <a:bodyPr/>
        <a:lstStyle/>
        <a:p>
          <a:r>
            <a:rPr lang="fr-FR" sz="1800"/>
            <a:t>Horaires et Lieux</a:t>
          </a:r>
        </a:p>
      </dgm:t>
    </dgm:pt>
    <dgm:pt modelId="{731773AA-17D5-448C-9744-895EE8DF914C}" type="parTrans" cxnId="{CE57FECF-39BA-483D-ADB6-86E9894D7528}">
      <dgm:prSet/>
      <dgm:spPr/>
      <dgm:t>
        <a:bodyPr/>
        <a:lstStyle/>
        <a:p>
          <a:endParaRPr lang="fr-FR" sz="2800"/>
        </a:p>
      </dgm:t>
    </dgm:pt>
    <dgm:pt modelId="{5328EFC1-C13B-4057-8152-51E666FEDFA3}" type="sibTrans" cxnId="{CE57FECF-39BA-483D-ADB6-86E9894D7528}">
      <dgm:prSet/>
      <dgm:spPr/>
      <dgm:t>
        <a:bodyPr/>
        <a:lstStyle/>
        <a:p>
          <a:endParaRPr lang="fr-FR" sz="2800"/>
        </a:p>
      </dgm:t>
    </dgm:pt>
    <dgm:pt modelId="{069EB1EF-04C8-43AE-9322-8C2C6A6446BA}">
      <dgm:prSet custT="1"/>
      <dgm:spPr/>
      <dgm:t>
        <a:bodyPr/>
        <a:lstStyle/>
        <a:p>
          <a:r>
            <a:rPr lang="fr-FR" sz="1800"/>
            <a:t>Dangers</a:t>
          </a:r>
        </a:p>
      </dgm:t>
    </dgm:pt>
    <dgm:pt modelId="{A9808B14-2DB9-440C-9F6A-415BD4A95591}" type="parTrans" cxnId="{FBBAD032-FCD2-441D-94D6-EA452741E163}">
      <dgm:prSet/>
      <dgm:spPr/>
      <dgm:t>
        <a:bodyPr/>
        <a:lstStyle/>
        <a:p>
          <a:endParaRPr lang="fr-FR" sz="2800"/>
        </a:p>
      </dgm:t>
    </dgm:pt>
    <dgm:pt modelId="{F04AB20B-40DC-4ACF-A536-E3393649EF7D}" type="sibTrans" cxnId="{FBBAD032-FCD2-441D-94D6-EA452741E163}">
      <dgm:prSet/>
      <dgm:spPr/>
      <dgm:t>
        <a:bodyPr/>
        <a:lstStyle/>
        <a:p>
          <a:endParaRPr lang="fr-FR" sz="2800"/>
        </a:p>
      </dgm:t>
    </dgm:pt>
    <dgm:pt modelId="{3BF4BA60-8AD0-46EC-AA85-07209193AC16}">
      <dgm:prSet custT="1"/>
      <dgm:spPr/>
      <dgm:t>
        <a:bodyPr/>
        <a:lstStyle/>
        <a:p>
          <a:r>
            <a:rPr lang="fr-FR" sz="1800"/>
            <a:t>Inscription</a:t>
          </a:r>
        </a:p>
      </dgm:t>
    </dgm:pt>
    <dgm:pt modelId="{4DBDACBA-6C78-4C9C-8205-879F68875E41}" type="sibTrans" cxnId="{83CFFCB9-2FBE-45F6-A1C8-A6B681B57C5F}">
      <dgm:prSet/>
      <dgm:spPr/>
      <dgm:t>
        <a:bodyPr/>
        <a:lstStyle/>
        <a:p>
          <a:endParaRPr lang="fr-FR" sz="2800"/>
        </a:p>
      </dgm:t>
    </dgm:pt>
    <dgm:pt modelId="{FBD2B231-6F62-42DB-80A1-59D241B28864}" type="parTrans" cxnId="{83CFFCB9-2FBE-45F6-A1C8-A6B681B57C5F}">
      <dgm:prSet/>
      <dgm:spPr/>
      <dgm:t>
        <a:bodyPr/>
        <a:lstStyle/>
        <a:p>
          <a:endParaRPr lang="fr-FR" sz="2800"/>
        </a:p>
      </dgm:t>
    </dgm:pt>
    <dgm:pt modelId="{D66DE2DD-3C19-4229-84A7-2B8005D3D1AF}" type="pres">
      <dgm:prSet presAssocID="{BBEA92C2-C1A0-486A-8DAF-8D77B62217B6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256F06F3-626F-41CC-8797-5C8A731CDF52}" type="pres">
      <dgm:prSet presAssocID="{F50E52CC-0A9D-43AF-A9EB-E8ACD1AEC8ED}" presName="hierRoot1" presStyleCnt="0">
        <dgm:presLayoutVars>
          <dgm:hierBranch val="init"/>
        </dgm:presLayoutVars>
      </dgm:prSet>
      <dgm:spPr/>
    </dgm:pt>
    <dgm:pt modelId="{A1B93DE7-91FF-4D96-9B40-55C9E897027C}" type="pres">
      <dgm:prSet presAssocID="{F50E52CC-0A9D-43AF-A9EB-E8ACD1AEC8ED}" presName="rootComposite1" presStyleCnt="0"/>
      <dgm:spPr/>
    </dgm:pt>
    <dgm:pt modelId="{81C02EE9-9279-4455-8C9B-48E2EF0ADF3E}" type="pres">
      <dgm:prSet presAssocID="{F50E52CC-0A9D-43AF-A9EB-E8ACD1AEC8ED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9EDF00F-81EE-4107-810B-25BF05F3A329}" type="pres">
      <dgm:prSet presAssocID="{F50E52CC-0A9D-43AF-A9EB-E8ACD1AEC8ED}" presName="topArc1" presStyleLbl="parChTrans1D1" presStyleIdx="0" presStyleCnt="14"/>
      <dgm:spPr/>
    </dgm:pt>
    <dgm:pt modelId="{4117AFFD-DA3D-44F9-A9B8-ABEA8B4004EF}" type="pres">
      <dgm:prSet presAssocID="{F50E52CC-0A9D-43AF-A9EB-E8ACD1AEC8ED}" presName="bottomArc1" presStyleLbl="parChTrans1D1" presStyleIdx="1" presStyleCnt="14"/>
      <dgm:spPr/>
    </dgm:pt>
    <dgm:pt modelId="{5EA69A03-277F-4F8C-A735-4C14AAFA3A13}" type="pres">
      <dgm:prSet presAssocID="{F50E52CC-0A9D-43AF-A9EB-E8ACD1AEC8ED}" presName="topConnNode1" presStyleLbl="node1" presStyleIdx="0" presStyleCnt="0"/>
      <dgm:spPr/>
      <dgm:t>
        <a:bodyPr/>
        <a:lstStyle/>
        <a:p>
          <a:endParaRPr lang="fr-FR"/>
        </a:p>
      </dgm:t>
    </dgm:pt>
    <dgm:pt modelId="{63B7BF48-3D20-493A-BCFB-8463805CF38C}" type="pres">
      <dgm:prSet presAssocID="{F50E52CC-0A9D-43AF-A9EB-E8ACD1AEC8ED}" presName="hierChild2" presStyleCnt="0"/>
      <dgm:spPr/>
    </dgm:pt>
    <dgm:pt modelId="{4EC715B7-F9A1-4EBB-B67E-BD3CACAB4BF7}" type="pres">
      <dgm:prSet presAssocID="{B5C6D58F-89BE-4CCE-B6F8-2B92E47A6866}" presName="Name28" presStyleLbl="parChTrans1D2" presStyleIdx="0" presStyleCnt="4"/>
      <dgm:spPr/>
      <dgm:t>
        <a:bodyPr/>
        <a:lstStyle/>
        <a:p>
          <a:endParaRPr lang="fr-FR"/>
        </a:p>
      </dgm:t>
    </dgm:pt>
    <dgm:pt modelId="{259A6B6E-E792-49A3-A29C-9E5B354C3830}" type="pres">
      <dgm:prSet presAssocID="{0D735BD9-3E16-4AC8-A3F7-385503B08B08}" presName="hierRoot2" presStyleCnt="0">
        <dgm:presLayoutVars>
          <dgm:hierBranch val="init"/>
        </dgm:presLayoutVars>
      </dgm:prSet>
      <dgm:spPr/>
    </dgm:pt>
    <dgm:pt modelId="{4F730603-888C-4AF6-9105-B8DD77342154}" type="pres">
      <dgm:prSet presAssocID="{0D735BD9-3E16-4AC8-A3F7-385503B08B08}" presName="rootComposite2" presStyleCnt="0"/>
      <dgm:spPr/>
    </dgm:pt>
    <dgm:pt modelId="{D09A66A0-0A0D-4A45-9684-8A390A9706F5}" type="pres">
      <dgm:prSet presAssocID="{0D735BD9-3E16-4AC8-A3F7-385503B08B0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DF5EC2B-DF60-4174-A467-E554604457AA}" type="pres">
      <dgm:prSet presAssocID="{0D735BD9-3E16-4AC8-A3F7-385503B08B08}" presName="topArc2" presStyleLbl="parChTrans1D1" presStyleIdx="2" presStyleCnt="14"/>
      <dgm:spPr/>
    </dgm:pt>
    <dgm:pt modelId="{CA231A36-71BC-4821-9373-B0A9CF490E72}" type="pres">
      <dgm:prSet presAssocID="{0D735BD9-3E16-4AC8-A3F7-385503B08B08}" presName="bottomArc2" presStyleLbl="parChTrans1D1" presStyleIdx="3" presStyleCnt="14"/>
      <dgm:spPr/>
    </dgm:pt>
    <dgm:pt modelId="{4F380A43-DF98-4764-9316-A1F407A98BBA}" type="pres">
      <dgm:prSet presAssocID="{0D735BD9-3E16-4AC8-A3F7-385503B08B08}" presName="topConnNode2" presStyleLbl="node2" presStyleIdx="0" presStyleCnt="0"/>
      <dgm:spPr/>
      <dgm:t>
        <a:bodyPr/>
        <a:lstStyle/>
        <a:p>
          <a:endParaRPr lang="fr-FR"/>
        </a:p>
      </dgm:t>
    </dgm:pt>
    <dgm:pt modelId="{E02F7DF0-093E-4B8A-860C-FCD5AA24AB66}" type="pres">
      <dgm:prSet presAssocID="{0D735BD9-3E16-4AC8-A3F7-385503B08B08}" presName="hierChild4" presStyleCnt="0"/>
      <dgm:spPr/>
    </dgm:pt>
    <dgm:pt modelId="{069DB9BD-A714-4765-A1B2-01F5730E0AA6}" type="pres">
      <dgm:prSet presAssocID="{0D735BD9-3E16-4AC8-A3F7-385503B08B08}" presName="hierChild5" presStyleCnt="0"/>
      <dgm:spPr/>
    </dgm:pt>
    <dgm:pt modelId="{00C62998-B82E-462C-8A75-E91BAA72A98E}" type="pres">
      <dgm:prSet presAssocID="{7C203774-B763-433E-A0C0-56E92F40A510}" presName="Name28" presStyleLbl="parChTrans1D2" presStyleIdx="1" presStyleCnt="4"/>
      <dgm:spPr/>
      <dgm:t>
        <a:bodyPr/>
        <a:lstStyle/>
        <a:p>
          <a:endParaRPr lang="fr-FR"/>
        </a:p>
      </dgm:t>
    </dgm:pt>
    <dgm:pt modelId="{A25DE1E7-D5FD-452A-B451-BE9C5E3A9464}" type="pres">
      <dgm:prSet presAssocID="{6CDC6F57-EC20-490B-BA6D-E256647990B5}" presName="hierRoot2" presStyleCnt="0">
        <dgm:presLayoutVars>
          <dgm:hierBranch val="init"/>
        </dgm:presLayoutVars>
      </dgm:prSet>
      <dgm:spPr/>
    </dgm:pt>
    <dgm:pt modelId="{F9AC89DF-5874-456B-A378-EDF5F3DA1FA3}" type="pres">
      <dgm:prSet presAssocID="{6CDC6F57-EC20-490B-BA6D-E256647990B5}" presName="rootComposite2" presStyleCnt="0"/>
      <dgm:spPr/>
    </dgm:pt>
    <dgm:pt modelId="{AD31AB67-B624-4D8E-AA3F-F61EE7EA42E7}" type="pres">
      <dgm:prSet presAssocID="{6CDC6F57-EC20-490B-BA6D-E256647990B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FCADC48-4222-47A4-A062-03A54D33D442}" type="pres">
      <dgm:prSet presAssocID="{6CDC6F57-EC20-490B-BA6D-E256647990B5}" presName="topArc2" presStyleLbl="parChTrans1D1" presStyleIdx="4" presStyleCnt="14"/>
      <dgm:spPr/>
    </dgm:pt>
    <dgm:pt modelId="{2DC6ECAE-B061-4245-B0BB-49649BB24386}" type="pres">
      <dgm:prSet presAssocID="{6CDC6F57-EC20-490B-BA6D-E256647990B5}" presName="bottomArc2" presStyleLbl="parChTrans1D1" presStyleIdx="5" presStyleCnt="14"/>
      <dgm:spPr/>
    </dgm:pt>
    <dgm:pt modelId="{A010F01C-D6F0-4506-B564-E019F9535AF2}" type="pres">
      <dgm:prSet presAssocID="{6CDC6F57-EC20-490B-BA6D-E256647990B5}" presName="topConnNode2" presStyleLbl="node2" presStyleIdx="0" presStyleCnt="0"/>
      <dgm:spPr/>
      <dgm:t>
        <a:bodyPr/>
        <a:lstStyle/>
        <a:p>
          <a:endParaRPr lang="fr-FR"/>
        </a:p>
      </dgm:t>
    </dgm:pt>
    <dgm:pt modelId="{79AA9892-F595-47A7-A76E-99A2DAB9C86B}" type="pres">
      <dgm:prSet presAssocID="{6CDC6F57-EC20-490B-BA6D-E256647990B5}" presName="hierChild4" presStyleCnt="0"/>
      <dgm:spPr/>
    </dgm:pt>
    <dgm:pt modelId="{7604D17D-FB2A-4DA1-ABDF-7B975F2349B2}" type="pres">
      <dgm:prSet presAssocID="{731773AA-17D5-448C-9744-895EE8DF914C}" presName="Name28" presStyleLbl="parChTrans1D3" presStyleIdx="0" presStyleCnt="2"/>
      <dgm:spPr/>
      <dgm:t>
        <a:bodyPr/>
        <a:lstStyle/>
        <a:p>
          <a:endParaRPr lang="fr-FR"/>
        </a:p>
      </dgm:t>
    </dgm:pt>
    <dgm:pt modelId="{93BD91A8-044E-45A7-BC27-A9E72454D081}" type="pres">
      <dgm:prSet presAssocID="{BACF59C0-E529-4982-A4DC-E1F00E14EC07}" presName="hierRoot2" presStyleCnt="0">
        <dgm:presLayoutVars>
          <dgm:hierBranch val="init"/>
        </dgm:presLayoutVars>
      </dgm:prSet>
      <dgm:spPr/>
    </dgm:pt>
    <dgm:pt modelId="{86ED4FBE-4FF6-445E-95E8-2F1D0182BEA3}" type="pres">
      <dgm:prSet presAssocID="{BACF59C0-E529-4982-A4DC-E1F00E14EC07}" presName="rootComposite2" presStyleCnt="0"/>
      <dgm:spPr/>
    </dgm:pt>
    <dgm:pt modelId="{8A748896-7E3B-4860-9E66-043A9A92EA07}" type="pres">
      <dgm:prSet presAssocID="{BACF59C0-E529-4982-A4DC-E1F00E14EC0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E4C22C4-356E-4C61-BABB-6A792F4BD7EA}" type="pres">
      <dgm:prSet presAssocID="{BACF59C0-E529-4982-A4DC-E1F00E14EC07}" presName="topArc2" presStyleLbl="parChTrans1D1" presStyleIdx="6" presStyleCnt="14"/>
      <dgm:spPr/>
    </dgm:pt>
    <dgm:pt modelId="{FA2EBF8E-15AC-42F0-A19F-0D3FDFF32E54}" type="pres">
      <dgm:prSet presAssocID="{BACF59C0-E529-4982-A4DC-E1F00E14EC07}" presName="bottomArc2" presStyleLbl="parChTrans1D1" presStyleIdx="7" presStyleCnt="14"/>
      <dgm:spPr/>
    </dgm:pt>
    <dgm:pt modelId="{DD736C00-D637-48EE-98F7-2003321236F4}" type="pres">
      <dgm:prSet presAssocID="{BACF59C0-E529-4982-A4DC-E1F00E14EC07}" presName="topConnNode2" presStyleLbl="node3" presStyleIdx="0" presStyleCnt="0"/>
      <dgm:spPr/>
      <dgm:t>
        <a:bodyPr/>
        <a:lstStyle/>
        <a:p>
          <a:endParaRPr lang="fr-FR"/>
        </a:p>
      </dgm:t>
    </dgm:pt>
    <dgm:pt modelId="{398EC1D0-CF2C-45BF-88E8-475460A2D8B4}" type="pres">
      <dgm:prSet presAssocID="{BACF59C0-E529-4982-A4DC-E1F00E14EC07}" presName="hierChild4" presStyleCnt="0"/>
      <dgm:spPr/>
    </dgm:pt>
    <dgm:pt modelId="{C87FC337-8C45-4A24-8DFC-F7547CC29FE6}" type="pres">
      <dgm:prSet presAssocID="{BACF59C0-E529-4982-A4DC-E1F00E14EC07}" presName="hierChild5" presStyleCnt="0"/>
      <dgm:spPr/>
    </dgm:pt>
    <dgm:pt modelId="{D3F46E14-0E03-4147-A309-C24FC5BBDEAE}" type="pres">
      <dgm:prSet presAssocID="{A9808B14-2DB9-440C-9F6A-415BD4A95591}" presName="Name28" presStyleLbl="parChTrans1D3" presStyleIdx="1" presStyleCnt="2"/>
      <dgm:spPr/>
      <dgm:t>
        <a:bodyPr/>
        <a:lstStyle/>
        <a:p>
          <a:endParaRPr lang="fr-FR"/>
        </a:p>
      </dgm:t>
    </dgm:pt>
    <dgm:pt modelId="{EAA1CCA8-616C-4D69-99DC-77AFBEE7B271}" type="pres">
      <dgm:prSet presAssocID="{069EB1EF-04C8-43AE-9322-8C2C6A6446BA}" presName="hierRoot2" presStyleCnt="0">
        <dgm:presLayoutVars>
          <dgm:hierBranch val="init"/>
        </dgm:presLayoutVars>
      </dgm:prSet>
      <dgm:spPr/>
    </dgm:pt>
    <dgm:pt modelId="{E080CBF1-8606-455F-A1DA-50A65BD5CA47}" type="pres">
      <dgm:prSet presAssocID="{069EB1EF-04C8-43AE-9322-8C2C6A6446BA}" presName="rootComposite2" presStyleCnt="0"/>
      <dgm:spPr/>
    </dgm:pt>
    <dgm:pt modelId="{A2C23855-33E6-453D-896D-62A99A59F064}" type="pres">
      <dgm:prSet presAssocID="{069EB1EF-04C8-43AE-9322-8C2C6A6446B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5E85F6B-4D4C-449E-BD73-4361EF590B07}" type="pres">
      <dgm:prSet presAssocID="{069EB1EF-04C8-43AE-9322-8C2C6A6446BA}" presName="topArc2" presStyleLbl="parChTrans1D1" presStyleIdx="8" presStyleCnt="14"/>
      <dgm:spPr/>
    </dgm:pt>
    <dgm:pt modelId="{D6A67219-1E91-4B91-A3A9-DE16700D5CA9}" type="pres">
      <dgm:prSet presAssocID="{069EB1EF-04C8-43AE-9322-8C2C6A6446BA}" presName="bottomArc2" presStyleLbl="parChTrans1D1" presStyleIdx="9" presStyleCnt="14"/>
      <dgm:spPr/>
    </dgm:pt>
    <dgm:pt modelId="{E3E0824E-FF08-4605-BED1-8C60C9BDDA1D}" type="pres">
      <dgm:prSet presAssocID="{069EB1EF-04C8-43AE-9322-8C2C6A6446BA}" presName="topConnNode2" presStyleLbl="node3" presStyleIdx="0" presStyleCnt="0"/>
      <dgm:spPr/>
      <dgm:t>
        <a:bodyPr/>
        <a:lstStyle/>
        <a:p>
          <a:endParaRPr lang="fr-FR"/>
        </a:p>
      </dgm:t>
    </dgm:pt>
    <dgm:pt modelId="{B23AC400-1EB7-4243-BB1B-8382903C67E5}" type="pres">
      <dgm:prSet presAssocID="{069EB1EF-04C8-43AE-9322-8C2C6A6446BA}" presName="hierChild4" presStyleCnt="0"/>
      <dgm:spPr/>
    </dgm:pt>
    <dgm:pt modelId="{DAF05C2D-4485-4042-9C65-E78A710A2B75}" type="pres">
      <dgm:prSet presAssocID="{069EB1EF-04C8-43AE-9322-8C2C6A6446BA}" presName="hierChild5" presStyleCnt="0"/>
      <dgm:spPr/>
    </dgm:pt>
    <dgm:pt modelId="{6E4CA9A8-620B-4D91-8845-7F77D325096A}" type="pres">
      <dgm:prSet presAssocID="{6CDC6F57-EC20-490B-BA6D-E256647990B5}" presName="hierChild5" presStyleCnt="0"/>
      <dgm:spPr/>
    </dgm:pt>
    <dgm:pt modelId="{E8947504-2529-49CF-819D-F3995F108818}" type="pres">
      <dgm:prSet presAssocID="{FBD2B231-6F62-42DB-80A1-59D241B28864}" presName="Name28" presStyleLbl="parChTrans1D2" presStyleIdx="2" presStyleCnt="4"/>
      <dgm:spPr/>
      <dgm:t>
        <a:bodyPr/>
        <a:lstStyle/>
        <a:p>
          <a:endParaRPr lang="fr-FR"/>
        </a:p>
      </dgm:t>
    </dgm:pt>
    <dgm:pt modelId="{11F17E52-F7FF-4DF8-AD80-AE1867BB98F2}" type="pres">
      <dgm:prSet presAssocID="{3BF4BA60-8AD0-46EC-AA85-07209193AC16}" presName="hierRoot2" presStyleCnt="0">
        <dgm:presLayoutVars>
          <dgm:hierBranch val="init"/>
        </dgm:presLayoutVars>
      </dgm:prSet>
      <dgm:spPr/>
    </dgm:pt>
    <dgm:pt modelId="{BBAB9C28-2EFF-4467-A783-000CD34DC447}" type="pres">
      <dgm:prSet presAssocID="{3BF4BA60-8AD0-46EC-AA85-07209193AC16}" presName="rootComposite2" presStyleCnt="0"/>
      <dgm:spPr/>
    </dgm:pt>
    <dgm:pt modelId="{EAFA4F93-2074-4D53-8280-AF9FD82B8FA3}" type="pres">
      <dgm:prSet presAssocID="{3BF4BA60-8AD0-46EC-AA85-07209193AC1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CB00806-E741-4661-83B7-99E4BBA42A93}" type="pres">
      <dgm:prSet presAssocID="{3BF4BA60-8AD0-46EC-AA85-07209193AC16}" presName="topArc2" presStyleLbl="parChTrans1D1" presStyleIdx="10" presStyleCnt="14"/>
      <dgm:spPr/>
    </dgm:pt>
    <dgm:pt modelId="{5639305F-B436-4C4B-A0ED-B130BEFC1F79}" type="pres">
      <dgm:prSet presAssocID="{3BF4BA60-8AD0-46EC-AA85-07209193AC16}" presName="bottomArc2" presStyleLbl="parChTrans1D1" presStyleIdx="11" presStyleCnt="14"/>
      <dgm:spPr/>
    </dgm:pt>
    <dgm:pt modelId="{DA8C85F9-F338-45B7-8F10-2E51E6D442AE}" type="pres">
      <dgm:prSet presAssocID="{3BF4BA60-8AD0-46EC-AA85-07209193AC16}" presName="topConnNode2" presStyleLbl="node2" presStyleIdx="0" presStyleCnt="0"/>
      <dgm:spPr/>
      <dgm:t>
        <a:bodyPr/>
        <a:lstStyle/>
        <a:p>
          <a:endParaRPr lang="fr-FR"/>
        </a:p>
      </dgm:t>
    </dgm:pt>
    <dgm:pt modelId="{84305CCD-5047-411B-8777-98DCFC26BE5C}" type="pres">
      <dgm:prSet presAssocID="{3BF4BA60-8AD0-46EC-AA85-07209193AC16}" presName="hierChild4" presStyleCnt="0"/>
      <dgm:spPr/>
    </dgm:pt>
    <dgm:pt modelId="{A268213C-D980-461A-BF12-AD840AFCEE78}" type="pres">
      <dgm:prSet presAssocID="{3BF4BA60-8AD0-46EC-AA85-07209193AC16}" presName="hierChild5" presStyleCnt="0"/>
      <dgm:spPr/>
    </dgm:pt>
    <dgm:pt modelId="{120B2419-E5D5-4445-91E1-27925E40176C}" type="pres">
      <dgm:prSet presAssocID="{0EEEAA0C-9095-453C-9A4A-E860F0D6421F}" presName="Name28" presStyleLbl="parChTrans1D2" presStyleIdx="3" presStyleCnt="4"/>
      <dgm:spPr/>
      <dgm:t>
        <a:bodyPr/>
        <a:lstStyle/>
        <a:p>
          <a:endParaRPr lang="fr-FR"/>
        </a:p>
      </dgm:t>
    </dgm:pt>
    <dgm:pt modelId="{113939C5-70B4-424F-A2A0-0E7EA3D4E054}" type="pres">
      <dgm:prSet presAssocID="{EB1AF5D8-FB7F-4B2F-AD3C-27ECFFA70CF5}" presName="hierRoot2" presStyleCnt="0">
        <dgm:presLayoutVars>
          <dgm:hierBranch val="init"/>
        </dgm:presLayoutVars>
      </dgm:prSet>
      <dgm:spPr/>
    </dgm:pt>
    <dgm:pt modelId="{964CA137-D4F5-4761-A192-AC02CD56A0E6}" type="pres">
      <dgm:prSet presAssocID="{EB1AF5D8-FB7F-4B2F-AD3C-27ECFFA70CF5}" presName="rootComposite2" presStyleCnt="0"/>
      <dgm:spPr/>
    </dgm:pt>
    <dgm:pt modelId="{C84715F4-CF13-44C9-BCFB-D649AC07A4E8}" type="pres">
      <dgm:prSet presAssocID="{EB1AF5D8-FB7F-4B2F-AD3C-27ECFFA70CF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0036487-F7BB-4B20-B1E8-44C79152B3D2}" type="pres">
      <dgm:prSet presAssocID="{EB1AF5D8-FB7F-4B2F-AD3C-27ECFFA70CF5}" presName="topArc2" presStyleLbl="parChTrans1D1" presStyleIdx="12" presStyleCnt="14"/>
      <dgm:spPr/>
    </dgm:pt>
    <dgm:pt modelId="{A53E93D1-F8DB-47A5-B819-15127003AB27}" type="pres">
      <dgm:prSet presAssocID="{EB1AF5D8-FB7F-4B2F-AD3C-27ECFFA70CF5}" presName="bottomArc2" presStyleLbl="parChTrans1D1" presStyleIdx="13" presStyleCnt="14"/>
      <dgm:spPr/>
    </dgm:pt>
    <dgm:pt modelId="{2DE6F496-D137-4AF3-BB4B-E5CB20A42F46}" type="pres">
      <dgm:prSet presAssocID="{EB1AF5D8-FB7F-4B2F-AD3C-27ECFFA70CF5}" presName="topConnNode2" presStyleLbl="node2" presStyleIdx="0" presStyleCnt="0"/>
      <dgm:spPr/>
      <dgm:t>
        <a:bodyPr/>
        <a:lstStyle/>
        <a:p>
          <a:endParaRPr lang="fr-FR"/>
        </a:p>
      </dgm:t>
    </dgm:pt>
    <dgm:pt modelId="{A3B0659A-9B77-4F14-BEDC-D46B00A261D2}" type="pres">
      <dgm:prSet presAssocID="{EB1AF5D8-FB7F-4B2F-AD3C-27ECFFA70CF5}" presName="hierChild4" presStyleCnt="0"/>
      <dgm:spPr/>
    </dgm:pt>
    <dgm:pt modelId="{A812ABB6-4F9C-42CD-9722-3B4FFB2F167E}" type="pres">
      <dgm:prSet presAssocID="{EB1AF5D8-FB7F-4B2F-AD3C-27ECFFA70CF5}" presName="hierChild5" presStyleCnt="0"/>
      <dgm:spPr/>
    </dgm:pt>
    <dgm:pt modelId="{D3028DF6-417D-4329-AA27-55C924CDBAB5}" type="pres">
      <dgm:prSet presAssocID="{F50E52CC-0A9D-43AF-A9EB-E8ACD1AEC8ED}" presName="hierChild3" presStyleCnt="0"/>
      <dgm:spPr/>
    </dgm:pt>
  </dgm:ptLst>
  <dgm:cxnLst>
    <dgm:cxn modelId="{BD9AFA80-19B2-4AB8-99B6-B0F00CF562FE}" type="presOf" srcId="{EB1AF5D8-FB7F-4B2F-AD3C-27ECFFA70CF5}" destId="{2DE6F496-D137-4AF3-BB4B-E5CB20A42F46}" srcOrd="1" destOrd="0" presId="urn:microsoft.com/office/officeart/2008/layout/HalfCircleOrganizationChart"/>
    <dgm:cxn modelId="{7A756A5D-2691-4052-B866-880FC0CC3579}" type="presOf" srcId="{6CDC6F57-EC20-490B-BA6D-E256647990B5}" destId="{A010F01C-D6F0-4506-B564-E019F9535AF2}" srcOrd="1" destOrd="0" presId="urn:microsoft.com/office/officeart/2008/layout/HalfCircleOrganizationChart"/>
    <dgm:cxn modelId="{D644C7DE-68DE-481A-A582-DEA17BEEC265}" type="presOf" srcId="{0EEEAA0C-9095-453C-9A4A-E860F0D6421F}" destId="{120B2419-E5D5-4445-91E1-27925E40176C}" srcOrd="0" destOrd="0" presId="urn:microsoft.com/office/officeart/2008/layout/HalfCircleOrganizationChart"/>
    <dgm:cxn modelId="{C34B7B7E-39E5-45A4-AACD-BAEB8BBE1A2C}" type="presOf" srcId="{731773AA-17D5-448C-9744-895EE8DF914C}" destId="{7604D17D-FB2A-4DA1-ABDF-7B975F2349B2}" srcOrd="0" destOrd="0" presId="urn:microsoft.com/office/officeart/2008/layout/HalfCircleOrganizationChart"/>
    <dgm:cxn modelId="{CE57FECF-39BA-483D-ADB6-86E9894D7528}" srcId="{6CDC6F57-EC20-490B-BA6D-E256647990B5}" destId="{BACF59C0-E529-4982-A4DC-E1F00E14EC07}" srcOrd="0" destOrd="0" parTransId="{731773AA-17D5-448C-9744-895EE8DF914C}" sibTransId="{5328EFC1-C13B-4057-8152-51E666FEDFA3}"/>
    <dgm:cxn modelId="{47AD0002-BC25-4F5E-86BA-7178E924474E}" type="presOf" srcId="{F50E52CC-0A9D-43AF-A9EB-E8ACD1AEC8ED}" destId="{5EA69A03-277F-4F8C-A735-4C14AAFA3A13}" srcOrd="1" destOrd="0" presId="urn:microsoft.com/office/officeart/2008/layout/HalfCircleOrganizationChart"/>
    <dgm:cxn modelId="{8DB48158-3B61-4C18-9721-ED95AB2B32ED}" srcId="{F50E52CC-0A9D-43AF-A9EB-E8ACD1AEC8ED}" destId="{EB1AF5D8-FB7F-4B2F-AD3C-27ECFFA70CF5}" srcOrd="3" destOrd="0" parTransId="{0EEEAA0C-9095-453C-9A4A-E860F0D6421F}" sibTransId="{3620DE9A-476C-4E27-B75B-8FFC1D026665}"/>
    <dgm:cxn modelId="{E9C9FD8B-2DB2-459F-8B86-7FBF82E86A24}" srcId="{F50E52CC-0A9D-43AF-A9EB-E8ACD1AEC8ED}" destId="{6CDC6F57-EC20-490B-BA6D-E256647990B5}" srcOrd="1" destOrd="0" parTransId="{7C203774-B763-433E-A0C0-56E92F40A510}" sibTransId="{8946AB36-223E-434A-80E4-1C78A796C067}"/>
    <dgm:cxn modelId="{0E2861D4-B67F-4906-9B73-D1F8743E85BC}" type="presOf" srcId="{069EB1EF-04C8-43AE-9322-8C2C6A6446BA}" destId="{A2C23855-33E6-453D-896D-62A99A59F064}" srcOrd="0" destOrd="0" presId="urn:microsoft.com/office/officeart/2008/layout/HalfCircleOrganizationChart"/>
    <dgm:cxn modelId="{4E00B463-4AB3-4C15-B1AA-A892C4A678CD}" type="presOf" srcId="{069EB1EF-04C8-43AE-9322-8C2C6A6446BA}" destId="{E3E0824E-FF08-4605-BED1-8C60C9BDDA1D}" srcOrd="1" destOrd="0" presId="urn:microsoft.com/office/officeart/2008/layout/HalfCircleOrganizationChart"/>
    <dgm:cxn modelId="{30884AC0-00D7-401D-9C33-254C8F77A7A1}" type="presOf" srcId="{3BF4BA60-8AD0-46EC-AA85-07209193AC16}" destId="{DA8C85F9-F338-45B7-8F10-2E51E6D442AE}" srcOrd="1" destOrd="0" presId="urn:microsoft.com/office/officeart/2008/layout/HalfCircleOrganizationChart"/>
    <dgm:cxn modelId="{D034EF72-6C91-4B39-B5E9-17251B63DF8C}" type="presOf" srcId="{EB1AF5D8-FB7F-4B2F-AD3C-27ECFFA70CF5}" destId="{C84715F4-CF13-44C9-BCFB-D649AC07A4E8}" srcOrd="0" destOrd="0" presId="urn:microsoft.com/office/officeart/2008/layout/HalfCircleOrganizationChart"/>
    <dgm:cxn modelId="{1AC0E726-4116-4000-A869-86F02693F51C}" type="presOf" srcId="{0D735BD9-3E16-4AC8-A3F7-385503B08B08}" destId="{4F380A43-DF98-4764-9316-A1F407A98BBA}" srcOrd="1" destOrd="0" presId="urn:microsoft.com/office/officeart/2008/layout/HalfCircleOrganizationChart"/>
    <dgm:cxn modelId="{7F5CFB35-9C5C-418A-8BF9-8E3FE37E1E08}" type="presOf" srcId="{FBD2B231-6F62-42DB-80A1-59D241B28864}" destId="{E8947504-2529-49CF-819D-F3995F108818}" srcOrd="0" destOrd="0" presId="urn:microsoft.com/office/officeart/2008/layout/HalfCircleOrganizationChart"/>
    <dgm:cxn modelId="{3ADD6C0E-E14E-4171-9182-75BF6DC3354E}" type="presOf" srcId="{A9808B14-2DB9-440C-9F6A-415BD4A95591}" destId="{D3F46E14-0E03-4147-A309-C24FC5BBDEAE}" srcOrd="0" destOrd="0" presId="urn:microsoft.com/office/officeart/2008/layout/HalfCircleOrganizationChart"/>
    <dgm:cxn modelId="{E20E801F-063F-40F4-9C46-A545C964E7D7}" type="presOf" srcId="{BBEA92C2-C1A0-486A-8DAF-8D77B62217B6}" destId="{D66DE2DD-3C19-4229-84A7-2B8005D3D1AF}" srcOrd="0" destOrd="0" presId="urn:microsoft.com/office/officeart/2008/layout/HalfCircleOrganizationChart"/>
    <dgm:cxn modelId="{47330695-6388-480C-9E66-A854119DF40C}" type="presOf" srcId="{7C203774-B763-433E-A0C0-56E92F40A510}" destId="{00C62998-B82E-462C-8A75-E91BAA72A98E}" srcOrd="0" destOrd="0" presId="urn:microsoft.com/office/officeart/2008/layout/HalfCircleOrganizationChart"/>
    <dgm:cxn modelId="{90BDCB3B-0FF4-4858-98F1-55C1CBF988F8}" type="presOf" srcId="{3BF4BA60-8AD0-46EC-AA85-07209193AC16}" destId="{EAFA4F93-2074-4D53-8280-AF9FD82B8FA3}" srcOrd="0" destOrd="0" presId="urn:microsoft.com/office/officeart/2008/layout/HalfCircleOrganizationChart"/>
    <dgm:cxn modelId="{6D48EA04-8695-4116-8E14-C2D04B3EF3EF}" type="presOf" srcId="{BACF59C0-E529-4982-A4DC-E1F00E14EC07}" destId="{8A748896-7E3B-4860-9E66-043A9A92EA07}" srcOrd="0" destOrd="0" presId="urn:microsoft.com/office/officeart/2008/layout/HalfCircleOrganizationChart"/>
    <dgm:cxn modelId="{F3657622-337D-4B23-BC31-6B565711DDFB}" srcId="{BBEA92C2-C1A0-486A-8DAF-8D77B62217B6}" destId="{F50E52CC-0A9D-43AF-A9EB-E8ACD1AEC8ED}" srcOrd="0" destOrd="0" parTransId="{0432CFE3-A55B-4EC5-9C64-21703A851789}" sibTransId="{63CAA158-F20D-41C5-8262-DF4713CEBC37}"/>
    <dgm:cxn modelId="{6E2EE845-311C-49F4-AEED-6B88F00DD4B6}" type="presOf" srcId="{F50E52CC-0A9D-43AF-A9EB-E8ACD1AEC8ED}" destId="{81C02EE9-9279-4455-8C9B-48E2EF0ADF3E}" srcOrd="0" destOrd="0" presId="urn:microsoft.com/office/officeart/2008/layout/HalfCircleOrganizationChart"/>
    <dgm:cxn modelId="{83CFFCB9-2FBE-45F6-A1C8-A6B681B57C5F}" srcId="{F50E52CC-0A9D-43AF-A9EB-E8ACD1AEC8ED}" destId="{3BF4BA60-8AD0-46EC-AA85-07209193AC16}" srcOrd="2" destOrd="0" parTransId="{FBD2B231-6F62-42DB-80A1-59D241B28864}" sibTransId="{4DBDACBA-6C78-4C9C-8205-879F68875E41}"/>
    <dgm:cxn modelId="{50BF63DC-4D22-4A53-8F9B-D08BD0F9237B}" type="presOf" srcId="{B5C6D58F-89BE-4CCE-B6F8-2B92E47A6866}" destId="{4EC715B7-F9A1-4EBB-B67E-BD3CACAB4BF7}" srcOrd="0" destOrd="0" presId="urn:microsoft.com/office/officeart/2008/layout/HalfCircleOrganizationChart"/>
    <dgm:cxn modelId="{FBBAD032-FCD2-441D-94D6-EA452741E163}" srcId="{6CDC6F57-EC20-490B-BA6D-E256647990B5}" destId="{069EB1EF-04C8-43AE-9322-8C2C6A6446BA}" srcOrd="1" destOrd="0" parTransId="{A9808B14-2DB9-440C-9F6A-415BD4A95591}" sibTransId="{F04AB20B-40DC-4ACF-A536-E3393649EF7D}"/>
    <dgm:cxn modelId="{AD652A1B-7823-401B-8EA2-D665E99CB39B}" type="presOf" srcId="{0D735BD9-3E16-4AC8-A3F7-385503B08B08}" destId="{D09A66A0-0A0D-4A45-9684-8A390A9706F5}" srcOrd="0" destOrd="0" presId="urn:microsoft.com/office/officeart/2008/layout/HalfCircleOrganizationChart"/>
    <dgm:cxn modelId="{09AE587D-1512-4418-80E3-992A3EC2C48C}" type="presOf" srcId="{6CDC6F57-EC20-490B-BA6D-E256647990B5}" destId="{AD31AB67-B624-4D8E-AA3F-F61EE7EA42E7}" srcOrd="0" destOrd="0" presId="urn:microsoft.com/office/officeart/2008/layout/HalfCircleOrganizationChart"/>
    <dgm:cxn modelId="{C94CC761-2A50-43E7-96AB-0C6A001FA47E}" srcId="{F50E52CC-0A9D-43AF-A9EB-E8ACD1AEC8ED}" destId="{0D735BD9-3E16-4AC8-A3F7-385503B08B08}" srcOrd="0" destOrd="0" parTransId="{B5C6D58F-89BE-4CCE-B6F8-2B92E47A6866}" sibTransId="{3BCE1900-BFAB-44DC-BABC-4B5C7C94CB22}"/>
    <dgm:cxn modelId="{6369E231-7E5D-426B-8AA0-C94EA67FB99E}" type="presOf" srcId="{BACF59C0-E529-4982-A4DC-E1F00E14EC07}" destId="{DD736C00-D637-48EE-98F7-2003321236F4}" srcOrd="1" destOrd="0" presId="urn:microsoft.com/office/officeart/2008/layout/HalfCircleOrganizationChart"/>
    <dgm:cxn modelId="{BF21EE40-302A-4E14-97EB-0367FD5C3804}" type="presParOf" srcId="{D66DE2DD-3C19-4229-84A7-2B8005D3D1AF}" destId="{256F06F3-626F-41CC-8797-5C8A731CDF52}" srcOrd="0" destOrd="0" presId="urn:microsoft.com/office/officeart/2008/layout/HalfCircleOrganizationChart"/>
    <dgm:cxn modelId="{AD3B651A-DA9D-48BC-9F06-BC2FABC13392}" type="presParOf" srcId="{256F06F3-626F-41CC-8797-5C8A731CDF52}" destId="{A1B93DE7-91FF-4D96-9B40-55C9E897027C}" srcOrd="0" destOrd="0" presId="urn:microsoft.com/office/officeart/2008/layout/HalfCircleOrganizationChart"/>
    <dgm:cxn modelId="{D9976E3E-B72F-47C5-9634-522FBE19D9B8}" type="presParOf" srcId="{A1B93DE7-91FF-4D96-9B40-55C9E897027C}" destId="{81C02EE9-9279-4455-8C9B-48E2EF0ADF3E}" srcOrd="0" destOrd="0" presId="urn:microsoft.com/office/officeart/2008/layout/HalfCircleOrganizationChart"/>
    <dgm:cxn modelId="{4C5FC0FA-19DC-4650-9812-33FB69BA593A}" type="presParOf" srcId="{A1B93DE7-91FF-4D96-9B40-55C9E897027C}" destId="{79EDF00F-81EE-4107-810B-25BF05F3A329}" srcOrd="1" destOrd="0" presId="urn:microsoft.com/office/officeart/2008/layout/HalfCircleOrganizationChart"/>
    <dgm:cxn modelId="{EF44488D-126D-46E6-B66F-09ACC555D1BC}" type="presParOf" srcId="{A1B93DE7-91FF-4D96-9B40-55C9E897027C}" destId="{4117AFFD-DA3D-44F9-A9B8-ABEA8B4004EF}" srcOrd="2" destOrd="0" presId="urn:microsoft.com/office/officeart/2008/layout/HalfCircleOrganizationChart"/>
    <dgm:cxn modelId="{2767F6F9-0C7A-4CDE-AF03-2CA76F2F9899}" type="presParOf" srcId="{A1B93DE7-91FF-4D96-9B40-55C9E897027C}" destId="{5EA69A03-277F-4F8C-A735-4C14AAFA3A13}" srcOrd="3" destOrd="0" presId="urn:microsoft.com/office/officeart/2008/layout/HalfCircleOrganizationChart"/>
    <dgm:cxn modelId="{4693F93B-E34F-4B1D-A835-AB72BA5315BD}" type="presParOf" srcId="{256F06F3-626F-41CC-8797-5C8A731CDF52}" destId="{63B7BF48-3D20-493A-BCFB-8463805CF38C}" srcOrd="1" destOrd="0" presId="urn:microsoft.com/office/officeart/2008/layout/HalfCircleOrganizationChart"/>
    <dgm:cxn modelId="{DB72D31C-779C-4243-8CF1-169020B05F3F}" type="presParOf" srcId="{63B7BF48-3D20-493A-BCFB-8463805CF38C}" destId="{4EC715B7-F9A1-4EBB-B67E-BD3CACAB4BF7}" srcOrd="0" destOrd="0" presId="urn:microsoft.com/office/officeart/2008/layout/HalfCircleOrganizationChart"/>
    <dgm:cxn modelId="{9D7845CF-7859-4AA6-B555-A62E0856A864}" type="presParOf" srcId="{63B7BF48-3D20-493A-BCFB-8463805CF38C}" destId="{259A6B6E-E792-49A3-A29C-9E5B354C3830}" srcOrd="1" destOrd="0" presId="urn:microsoft.com/office/officeart/2008/layout/HalfCircleOrganizationChart"/>
    <dgm:cxn modelId="{2F75BAEC-8A1D-4F3D-9459-C79016AF1328}" type="presParOf" srcId="{259A6B6E-E792-49A3-A29C-9E5B354C3830}" destId="{4F730603-888C-4AF6-9105-B8DD77342154}" srcOrd="0" destOrd="0" presId="urn:microsoft.com/office/officeart/2008/layout/HalfCircleOrganizationChart"/>
    <dgm:cxn modelId="{012E594B-D88B-477F-A873-248C2FF90AED}" type="presParOf" srcId="{4F730603-888C-4AF6-9105-B8DD77342154}" destId="{D09A66A0-0A0D-4A45-9684-8A390A9706F5}" srcOrd="0" destOrd="0" presId="urn:microsoft.com/office/officeart/2008/layout/HalfCircleOrganizationChart"/>
    <dgm:cxn modelId="{7B1C5774-8070-49C4-BF26-99538FDDA0D3}" type="presParOf" srcId="{4F730603-888C-4AF6-9105-B8DD77342154}" destId="{BDF5EC2B-DF60-4174-A467-E554604457AA}" srcOrd="1" destOrd="0" presId="urn:microsoft.com/office/officeart/2008/layout/HalfCircleOrganizationChart"/>
    <dgm:cxn modelId="{C30DA1A0-F2C0-42B1-9C0A-6AF24C93F171}" type="presParOf" srcId="{4F730603-888C-4AF6-9105-B8DD77342154}" destId="{CA231A36-71BC-4821-9373-B0A9CF490E72}" srcOrd="2" destOrd="0" presId="urn:microsoft.com/office/officeart/2008/layout/HalfCircleOrganizationChart"/>
    <dgm:cxn modelId="{1FD37A88-FE28-4482-95E8-38F4E29E03BC}" type="presParOf" srcId="{4F730603-888C-4AF6-9105-B8DD77342154}" destId="{4F380A43-DF98-4764-9316-A1F407A98BBA}" srcOrd="3" destOrd="0" presId="urn:microsoft.com/office/officeart/2008/layout/HalfCircleOrganizationChart"/>
    <dgm:cxn modelId="{91E54724-76C1-4F8A-8845-5165E65F4E8C}" type="presParOf" srcId="{259A6B6E-E792-49A3-A29C-9E5B354C3830}" destId="{E02F7DF0-093E-4B8A-860C-FCD5AA24AB66}" srcOrd="1" destOrd="0" presId="urn:microsoft.com/office/officeart/2008/layout/HalfCircleOrganizationChart"/>
    <dgm:cxn modelId="{8B2EB3CB-34EF-4DB6-8720-0A95A0B534A3}" type="presParOf" srcId="{259A6B6E-E792-49A3-A29C-9E5B354C3830}" destId="{069DB9BD-A714-4765-A1B2-01F5730E0AA6}" srcOrd="2" destOrd="0" presId="urn:microsoft.com/office/officeart/2008/layout/HalfCircleOrganizationChart"/>
    <dgm:cxn modelId="{DFA6DC32-A29C-4B08-B36C-1669AC34EE1F}" type="presParOf" srcId="{63B7BF48-3D20-493A-BCFB-8463805CF38C}" destId="{00C62998-B82E-462C-8A75-E91BAA72A98E}" srcOrd="2" destOrd="0" presId="urn:microsoft.com/office/officeart/2008/layout/HalfCircleOrganizationChart"/>
    <dgm:cxn modelId="{F17D02A9-6FC1-4C80-BB30-75A788BC9832}" type="presParOf" srcId="{63B7BF48-3D20-493A-BCFB-8463805CF38C}" destId="{A25DE1E7-D5FD-452A-B451-BE9C5E3A9464}" srcOrd="3" destOrd="0" presId="urn:microsoft.com/office/officeart/2008/layout/HalfCircleOrganizationChart"/>
    <dgm:cxn modelId="{9C276315-4B8B-4601-8589-4326A23E12F1}" type="presParOf" srcId="{A25DE1E7-D5FD-452A-B451-BE9C5E3A9464}" destId="{F9AC89DF-5874-456B-A378-EDF5F3DA1FA3}" srcOrd="0" destOrd="0" presId="urn:microsoft.com/office/officeart/2008/layout/HalfCircleOrganizationChart"/>
    <dgm:cxn modelId="{B4FAB644-84BA-461C-BB5B-8D56A3A37F50}" type="presParOf" srcId="{F9AC89DF-5874-456B-A378-EDF5F3DA1FA3}" destId="{AD31AB67-B624-4D8E-AA3F-F61EE7EA42E7}" srcOrd="0" destOrd="0" presId="urn:microsoft.com/office/officeart/2008/layout/HalfCircleOrganizationChart"/>
    <dgm:cxn modelId="{43EA55D4-177B-41B6-8D77-87DFF1A2C6E8}" type="presParOf" srcId="{F9AC89DF-5874-456B-A378-EDF5F3DA1FA3}" destId="{FFCADC48-4222-47A4-A062-03A54D33D442}" srcOrd="1" destOrd="0" presId="urn:microsoft.com/office/officeart/2008/layout/HalfCircleOrganizationChart"/>
    <dgm:cxn modelId="{DF6A91B8-BD1E-4089-A49F-7866BB1A0FC5}" type="presParOf" srcId="{F9AC89DF-5874-456B-A378-EDF5F3DA1FA3}" destId="{2DC6ECAE-B061-4245-B0BB-49649BB24386}" srcOrd="2" destOrd="0" presId="urn:microsoft.com/office/officeart/2008/layout/HalfCircleOrganizationChart"/>
    <dgm:cxn modelId="{774DB5E2-A852-4712-BB52-580B9F618D0F}" type="presParOf" srcId="{F9AC89DF-5874-456B-A378-EDF5F3DA1FA3}" destId="{A010F01C-D6F0-4506-B564-E019F9535AF2}" srcOrd="3" destOrd="0" presId="urn:microsoft.com/office/officeart/2008/layout/HalfCircleOrganizationChart"/>
    <dgm:cxn modelId="{294434AA-433C-4FFE-9241-5BAB053A7DD5}" type="presParOf" srcId="{A25DE1E7-D5FD-452A-B451-BE9C5E3A9464}" destId="{79AA9892-F595-47A7-A76E-99A2DAB9C86B}" srcOrd="1" destOrd="0" presId="urn:microsoft.com/office/officeart/2008/layout/HalfCircleOrganizationChart"/>
    <dgm:cxn modelId="{EC417CD7-9D3C-4734-9E08-3C48435FC306}" type="presParOf" srcId="{79AA9892-F595-47A7-A76E-99A2DAB9C86B}" destId="{7604D17D-FB2A-4DA1-ABDF-7B975F2349B2}" srcOrd="0" destOrd="0" presId="urn:microsoft.com/office/officeart/2008/layout/HalfCircleOrganizationChart"/>
    <dgm:cxn modelId="{B7AED162-F2C1-42BD-AAE2-2A6B76A508CC}" type="presParOf" srcId="{79AA9892-F595-47A7-A76E-99A2DAB9C86B}" destId="{93BD91A8-044E-45A7-BC27-A9E72454D081}" srcOrd="1" destOrd="0" presId="urn:microsoft.com/office/officeart/2008/layout/HalfCircleOrganizationChart"/>
    <dgm:cxn modelId="{2CADBB0B-73DB-443C-9FDC-43496859968D}" type="presParOf" srcId="{93BD91A8-044E-45A7-BC27-A9E72454D081}" destId="{86ED4FBE-4FF6-445E-95E8-2F1D0182BEA3}" srcOrd="0" destOrd="0" presId="urn:microsoft.com/office/officeart/2008/layout/HalfCircleOrganizationChart"/>
    <dgm:cxn modelId="{478BB73B-94AC-4D87-941B-F4C3C878ACD6}" type="presParOf" srcId="{86ED4FBE-4FF6-445E-95E8-2F1D0182BEA3}" destId="{8A748896-7E3B-4860-9E66-043A9A92EA07}" srcOrd="0" destOrd="0" presId="urn:microsoft.com/office/officeart/2008/layout/HalfCircleOrganizationChart"/>
    <dgm:cxn modelId="{2C6DB1CB-9DFC-4FBF-8A4C-31E7B994CC41}" type="presParOf" srcId="{86ED4FBE-4FF6-445E-95E8-2F1D0182BEA3}" destId="{0E4C22C4-356E-4C61-BABB-6A792F4BD7EA}" srcOrd="1" destOrd="0" presId="urn:microsoft.com/office/officeart/2008/layout/HalfCircleOrganizationChart"/>
    <dgm:cxn modelId="{6BA3C473-5FC5-406C-A22A-1881C9BDF0BC}" type="presParOf" srcId="{86ED4FBE-4FF6-445E-95E8-2F1D0182BEA3}" destId="{FA2EBF8E-15AC-42F0-A19F-0D3FDFF32E54}" srcOrd="2" destOrd="0" presId="urn:microsoft.com/office/officeart/2008/layout/HalfCircleOrganizationChart"/>
    <dgm:cxn modelId="{9B751F05-21BF-4E4D-B6FC-E11E08771338}" type="presParOf" srcId="{86ED4FBE-4FF6-445E-95E8-2F1D0182BEA3}" destId="{DD736C00-D637-48EE-98F7-2003321236F4}" srcOrd="3" destOrd="0" presId="urn:microsoft.com/office/officeart/2008/layout/HalfCircleOrganizationChart"/>
    <dgm:cxn modelId="{4363729C-8FAF-43B0-86D6-4E2DA315B247}" type="presParOf" srcId="{93BD91A8-044E-45A7-BC27-A9E72454D081}" destId="{398EC1D0-CF2C-45BF-88E8-475460A2D8B4}" srcOrd="1" destOrd="0" presId="urn:microsoft.com/office/officeart/2008/layout/HalfCircleOrganizationChart"/>
    <dgm:cxn modelId="{27F2AFEE-0B15-4E8E-9894-E0D58C900B8E}" type="presParOf" srcId="{93BD91A8-044E-45A7-BC27-A9E72454D081}" destId="{C87FC337-8C45-4A24-8DFC-F7547CC29FE6}" srcOrd="2" destOrd="0" presId="urn:microsoft.com/office/officeart/2008/layout/HalfCircleOrganizationChart"/>
    <dgm:cxn modelId="{9741074D-9173-46F3-BC44-F3BEA41CCF6A}" type="presParOf" srcId="{79AA9892-F595-47A7-A76E-99A2DAB9C86B}" destId="{D3F46E14-0E03-4147-A309-C24FC5BBDEAE}" srcOrd="2" destOrd="0" presId="urn:microsoft.com/office/officeart/2008/layout/HalfCircleOrganizationChart"/>
    <dgm:cxn modelId="{FF68DF7C-DDB0-48CF-A70C-F0C0D199B4A0}" type="presParOf" srcId="{79AA9892-F595-47A7-A76E-99A2DAB9C86B}" destId="{EAA1CCA8-616C-4D69-99DC-77AFBEE7B271}" srcOrd="3" destOrd="0" presId="urn:microsoft.com/office/officeart/2008/layout/HalfCircleOrganizationChart"/>
    <dgm:cxn modelId="{DD425F20-4A51-49F1-9C79-57535386B10B}" type="presParOf" srcId="{EAA1CCA8-616C-4D69-99DC-77AFBEE7B271}" destId="{E080CBF1-8606-455F-A1DA-50A65BD5CA47}" srcOrd="0" destOrd="0" presId="urn:microsoft.com/office/officeart/2008/layout/HalfCircleOrganizationChart"/>
    <dgm:cxn modelId="{C892583D-AC11-49CE-B4B2-2A8DAADC1BF1}" type="presParOf" srcId="{E080CBF1-8606-455F-A1DA-50A65BD5CA47}" destId="{A2C23855-33E6-453D-896D-62A99A59F064}" srcOrd="0" destOrd="0" presId="urn:microsoft.com/office/officeart/2008/layout/HalfCircleOrganizationChart"/>
    <dgm:cxn modelId="{71A00B2F-2A3F-4346-94D5-5AD19A0E0AC5}" type="presParOf" srcId="{E080CBF1-8606-455F-A1DA-50A65BD5CA47}" destId="{55E85F6B-4D4C-449E-BD73-4361EF590B07}" srcOrd="1" destOrd="0" presId="urn:microsoft.com/office/officeart/2008/layout/HalfCircleOrganizationChart"/>
    <dgm:cxn modelId="{FB43EC4A-3835-4791-B2CB-0850181F974D}" type="presParOf" srcId="{E080CBF1-8606-455F-A1DA-50A65BD5CA47}" destId="{D6A67219-1E91-4B91-A3A9-DE16700D5CA9}" srcOrd="2" destOrd="0" presId="urn:microsoft.com/office/officeart/2008/layout/HalfCircleOrganizationChart"/>
    <dgm:cxn modelId="{F0D68EF7-A9EF-4DA1-BF6C-BEB7628D9BE5}" type="presParOf" srcId="{E080CBF1-8606-455F-A1DA-50A65BD5CA47}" destId="{E3E0824E-FF08-4605-BED1-8C60C9BDDA1D}" srcOrd="3" destOrd="0" presId="urn:microsoft.com/office/officeart/2008/layout/HalfCircleOrganizationChart"/>
    <dgm:cxn modelId="{801CD115-E22B-4159-932A-C1F67973386D}" type="presParOf" srcId="{EAA1CCA8-616C-4D69-99DC-77AFBEE7B271}" destId="{B23AC400-1EB7-4243-BB1B-8382903C67E5}" srcOrd="1" destOrd="0" presId="urn:microsoft.com/office/officeart/2008/layout/HalfCircleOrganizationChart"/>
    <dgm:cxn modelId="{3EC23BB5-21F1-4929-A579-9F98ECF3EC8A}" type="presParOf" srcId="{EAA1CCA8-616C-4D69-99DC-77AFBEE7B271}" destId="{DAF05C2D-4485-4042-9C65-E78A710A2B75}" srcOrd="2" destOrd="0" presId="urn:microsoft.com/office/officeart/2008/layout/HalfCircleOrganizationChart"/>
    <dgm:cxn modelId="{ACB6AEC6-6FFF-454B-8540-E584B3F819AD}" type="presParOf" srcId="{A25DE1E7-D5FD-452A-B451-BE9C5E3A9464}" destId="{6E4CA9A8-620B-4D91-8845-7F77D325096A}" srcOrd="2" destOrd="0" presId="urn:microsoft.com/office/officeart/2008/layout/HalfCircleOrganizationChart"/>
    <dgm:cxn modelId="{B3A9674F-8ADD-4E90-995B-14AABB0C963E}" type="presParOf" srcId="{63B7BF48-3D20-493A-BCFB-8463805CF38C}" destId="{E8947504-2529-49CF-819D-F3995F108818}" srcOrd="4" destOrd="0" presId="urn:microsoft.com/office/officeart/2008/layout/HalfCircleOrganizationChart"/>
    <dgm:cxn modelId="{0C6F3EAF-987C-4269-8B9C-1E60C43F33CB}" type="presParOf" srcId="{63B7BF48-3D20-493A-BCFB-8463805CF38C}" destId="{11F17E52-F7FF-4DF8-AD80-AE1867BB98F2}" srcOrd="5" destOrd="0" presId="urn:microsoft.com/office/officeart/2008/layout/HalfCircleOrganizationChart"/>
    <dgm:cxn modelId="{41CEAE83-94E7-49AF-AADC-278DDE7E6201}" type="presParOf" srcId="{11F17E52-F7FF-4DF8-AD80-AE1867BB98F2}" destId="{BBAB9C28-2EFF-4467-A783-000CD34DC447}" srcOrd="0" destOrd="0" presId="urn:microsoft.com/office/officeart/2008/layout/HalfCircleOrganizationChart"/>
    <dgm:cxn modelId="{8157F3A8-33E3-4748-A950-EFF558698636}" type="presParOf" srcId="{BBAB9C28-2EFF-4467-A783-000CD34DC447}" destId="{EAFA4F93-2074-4D53-8280-AF9FD82B8FA3}" srcOrd="0" destOrd="0" presId="urn:microsoft.com/office/officeart/2008/layout/HalfCircleOrganizationChart"/>
    <dgm:cxn modelId="{6CC5267D-872D-4FA1-AD59-C7AE813517A9}" type="presParOf" srcId="{BBAB9C28-2EFF-4467-A783-000CD34DC447}" destId="{ECB00806-E741-4661-83B7-99E4BBA42A93}" srcOrd="1" destOrd="0" presId="urn:microsoft.com/office/officeart/2008/layout/HalfCircleOrganizationChart"/>
    <dgm:cxn modelId="{25766CDE-8F53-4A1D-AA00-A0B01E4F3188}" type="presParOf" srcId="{BBAB9C28-2EFF-4467-A783-000CD34DC447}" destId="{5639305F-B436-4C4B-A0ED-B130BEFC1F79}" srcOrd="2" destOrd="0" presId="urn:microsoft.com/office/officeart/2008/layout/HalfCircleOrganizationChart"/>
    <dgm:cxn modelId="{181C5515-BC91-49DA-B206-83B642F2EE41}" type="presParOf" srcId="{BBAB9C28-2EFF-4467-A783-000CD34DC447}" destId="{DA8C85F9-F338-45B7-8F10-2E51E6D442AE}" srcOrd="3" destOrd="0" presId="urn:microsoft.com/office/officeart/2008/layout/HalfCircleOrganizationChart"/>
    <dgm:cxn modelId="{74FE4058-7EE2-4155-9FE9-6F3F81D9ACC6}" type="presParOf" srcId="{11F17E52-F7FF-4DF8-AD80-AE1867BB98F2}" destId="{84305CCD-5047-411B-8777-98DCFC26BE5C}" srcOrd="1" destOrd="0" presId="urn:microsoft.com/office/officeart/2008/layout/HalfCircleOrganizationChart"/>
    <dgm:cxn modelId="{BDF79021-EFB6-419D-8E24-961C2C12025A}" type="presParOf" srcId="{11F17E52-F7FF-4DF8-AD80-AE1867BB98F2}" destId="{A268213C-D980-461A-BF12-AD840AFCEE78}" srcOrd="2" destOrd="0" presId="urn:microsoft.com/office/officeart/2008/layout/HalfCircleOrganizationChart"/>
    <dgm:cxn modelId="{CAE8774C-AD72-4133-A6D8-7820CF00D775}" type="presParOf" srcId="{63B7BF48-3D20-493A-BCFB-8463805CF38C}" destId="{120B2419-E5D5-4445-91E1-27925E40176C}" srcOrd="6" destOrd="0" presId="urn:microsoft.com/office/officeart/2008/layout/HalfCircleOrganizationChart"/>
    <dgm:cxn modelId="{838F576A-7E42-4057-A92F-D8A36D3F0F7E}" type="presParOf" srcId="{63B7BF48-3D20-493A-BCFB-8463805CF38C}" destId="{113939C5-70B4-424F-A2A0-0E7EA3D4E054}" srcOrd="7" destOrd="0" presId="urn:microsoft.com/office/officeart/2008/layout/HalfCircleOrganizationChart"/>
    <dgm:cxn modelId="{3E51B28B-1E1A-4BF0-A13F-5D4F1C1E8B78}" type="presParOf" srcId="{113939C5-70B4-424F-A2A0-0E7EA3D4E054}" destId="{964CA137-D4F5-4761-A192-AC02CD56A0E6}" srcOrd="0" destOrd="0" presId="urn:microsoft.com/office/officeart/2008/layout/HalfCircleOrganizationChart"/>
    <dgm:cxn modelId="{5F7B065A-C038-4F11-938E-9529E6D65BF2}" type="presParOf" srcId="{964CA137-D4F5-4761-A192-AC02CD56A0E6}" destId="{C84715F4-CF13-44C9-BCFB-D649AC07A4E8}" srcOrd="0" destOrd="0" presId="urn:microsoft.com/office/officeart/2008/layout/HalfCircleOrganizationChart"/>
    <dgm:cxn modelId="{66BC15BC-44E4-44D8-81D6-EC4809F346D1}" type="presParOf" srcId="{964CA137-D4F5-4761-A192-AC02CD56A0E6}" destId="{00036487-F7BB-4B20-B1E8-44C79152B3D2}" srcOrd="1" destOrd="0" presId="urn:microsoft.com/office/officeart/2008/layout/HalfCircleOrganizationChart"/>
    <dgm:cxn modelId="{6F22310C-DEB7-4BD2-B83B-C95D870F85DB}" type="presParOf" srcId="{964CA137-D4F5-4761-A192-AC02CD56A0E6}" destId="{A53E93D1-F8DB-47A5-B819-15127003AB27}" srcOrd="2" destOrd="0" presId="urn:microsoft.com/office/officeart/2008/layout/HalfCircleOrganizationChart"/>
    <dgm:cxn modelId="{87296832-8BDD-4675-981C-EA37A970F6A3}" type="presParOf" srcId="{964CA137-D4F5-4761-A192-AC02CD56A0E6}" destId="{2DE6F496-D137-4AF3-BB4B-E5CB20A42F46}" srcOrd="3" destOrd="0" presId="urn:microsoft.com/office/officeart/2008/layout/HalfCircleOrganizationChart"/>
    <dgm:cxn modelId="{E02AAAB7-13E1-461B-9353-37AE987F5F7E}" type="presParOf" srcId="{113939C5-70B4-424F-A2A0-0E7EA3D4E054}" destId="{A3B0659A-9B77-4F14-BEDC-D46B00A261D2}" srcOrd="1" destOrd="0" presId="urn:microsoft.com/office/officeart/2008/layout/HalfCircleOrganizationChart"/>
    <dgm:cxn modelId="{09A13AC0-E3D6-4A28-8B49-1568C492190A}" type="presParOf" srcId="{113939C5-70B4-424F-A2A0-0E7EA3D4E054}" destId="{A812ABB6-4F9C-42CD-9722-3B4FFB2F167E}" srcOrd="2" destOrd="0" presId="urn:microsoft.com/office/officeart/2008/layout/HalfCircleOrganizationChart"/>
    <dgm:cxn modelId="{E0A09F2B-5EF8-4B1F-9CA6-0EF8D010C415}" type="presParOf" srcId="{256F06F3-626F-41CC-8797-5C8A731CDF52}" destId="{D3028DF6-417D-4329-AA27-55C924CDBAB5}" srcOrd="2" destOrd="0" presId="urn:microsoft.com/office/officeart/2008/layout/HalfCircleOrganizationChart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2CC90C-FA89-4A91-B56F-265661C2F680}">
      <dsp:nvSpPr>
        <dsp:cNvPr id="0" name=""/>
        <dsp:cNvSpPr/>
      </dsp:nvSpPr>
      <dsp:spPr>
        <a:xfrm>
          <a:off x="3632922" y="1430510"/>
          <a:ext cx="135484" cy="593551"/>
        </a:xfrm>
        <a:custGeom>
          <a:avLst/>
          <a:gdLst/>
          <a:ahLst/>
          <a:cxnLst/>
          <a:rect l="0" t="0" r="0" b="0"/>
          <a:pathLst>
            <a:path>
              <a:moveTo>
                <a:pt x="135484" y="0"/>
              </a:moveTo>
              <a:lnTo>
                <a:pt x="135484" y="593551"/>
              </a:lnTo>
              <a:lnTo>
                <a:pt x="0" y="59355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82EFEA-BB62-4931-BE45-BAD8EC33561D}">
      <dsp:nvSpPr>
        <dsp:cNvPr id="0" name=""/>
        <dsp:cNvSpPr/>
      </dsp:nvSpPr>
      <dsp:spPr>
        <a:xfrm>
          <a:off x="3768407" y="1430510"/>
          <a:ext cx="3122598" cy="11871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1618"/>
              </a:lnTo>
              <a:lnTo>
                <a:pt x="3122598" y="1051618"/>
              </a:lnTo>
              <a:lnTo>
                <a:pt x="3122598" y="118710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A5A970-6F44-4904-9D41-0E69CE14789B}">
      <dsp:nvSpPr>
        <dsp:cNvPr id="0" name=""/>
        <dsp:cNvSpPr/>
      </dsp:nvSpPr>
      <dsp:spPr>
        <a:xfrm>
          <a:off x="3768407" y="1430510"/>
          <a:ext cx="1561299" cy="11871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1618"/>
              </a:lnTo>
              <a:lnTo>
                <a:pt x="1561299" y="1051618"/>
              </a:lnTo>
              <a:lnTo>
                <a:pt x="1561299" y="118710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5D7E61-FA93-4C3E-BBB2-7120D788EB52}">
      <dsp:nvSpPr>
        <dsp:cNvPr id="0" name=""/>
        <dsp:cNvSpPr/>
      </dsp:nvSpPr>
      <dsp:spPr>
        <a:xfrm>
          <a:off x="3722687" y="1430510"/>
          <a:ext cx="91440" cy="11871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710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35C2E0-BF7F-4D44-BF4A-8E393B5E9411}">
      <dsp:nvSpPr>
        <dsp:cNvPr id="0" name=""/>
        <dsp:cNvSpPr/>
      </dsp:nvSpPr>
      <dsp:spPr>
        <a:xfrm>
          <a:off x="2207108" y="1430510"/>
          <a:ext cx="1561299" cy="1187103"/>
        </a:xfrm>
        <a:custGeom>
          <a:avLst/>
          <a:gdLst/>
          <a:ahLst/>
          <a:cxnLst/>
          <a:rect l="0" t="0" r="0" b="0"/>
          <a:pathLst>
            <a:path>
              <a:moveTo>
                <a:pt x="1561299" y="0"/>
              </a:moveTo>
              <a:lnTo>
                <a:pt x="1561299" y="1051618"/>
              </a:lnTo>
              <a:lnTo>
                <a:pt x="0" y="1051618"/>
              </a:lnTo>
              <a:lnTo>
                <a:pt x="0" y="118710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8C6641-F9B0-4958-B71F-BB48F0228C38}">
      <dsp:nvSpPr>
        <dsp:cNvPr id="0" name=""/>
        <dsp:cNvSpPr/>
      </dsp:nvSpPr>
      <dsp:spPr>
        <a:xfrm>
          <a:off x="645808" y="1430510"/>
          <a:ext cx="3122598" cy="1187103"/>
        </a:xfrm>
        <a:custGeom>
          <a:avLst/>
          <a:gdLst/>
          <a:ahLst/>
          <a:cxnLst/>
          <a:rect l="0" t="0" r="0" b="0"/>
          <a:pathLst>
            <a:path>
              <a:moveTo>
                <a:pt x="3122598" y="0"/>
              </a:moveTo>
              <a:lnTo>
                <a:pt x="3122598" y="1051618"/>
              </a:lnTo>
              <a:lnTo>
                <a:pt x="0" y="1051618"/>
              </a:lnTo>
              <a:lnTo>
                <a:pt x="0" y="118710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C0C83-1A25-4D8F-BB14-634FC26ACC99}">
      <dsp:nvSpPr>
        <dsp:cNvPr id="0" name=""/>
        <dsp:cNvSpPr/>
      </dsp:nvSpPr>
      <dsp:spPr>
        <a:xfrm>
          <a:off x="3123242" y="785345"/>
          <a:ext cx="1290329" cy="6451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Martin Pascal</a:t>
          </a:r>
        </a:p>
      </dsp:txBody>
      <dsp:txXfrm>
        <a:off x="3123242" y="785345"/>
        <a:ext cx="1290329" cy="645164"/>
      </dsp:txXfrm>
    </dsp:sp>
    <dsp:sp modelId="{DBE83C09-7903-4D7C-903E-6505EDE1EF94}">
      <dsp:nvSpPr>
        <dsp:cNvPr id="0" name=""/>
        <dsp:cNvSpPr/>
      </dsp:nvSpPr>
      <dsp:spPr>
        <a:xfrm>
          <a:off x="644" y="2617614"/>
          <a:ext cx="1290329" cy="64516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Macret Jonathan</a:t>
          </a:r>
        </a:p>
      </dsp:txBody>
      <dsp:txXfrm>
        <a:off x="644" y="2617614"/>
        <a:ext cx="1290329" cy="645164"/>
      </dsp:txXfrm>
    </dsp:sp>
    <dsp:sp modelId="{D9538BEF-8CFD-49BB-89AB-07800DE1BA42}">
      <dsp:nvSpPr>
        <dsp:cNvPr id="0" name=""/>
        <dsp:cNvSpPr/>
      </dsp:nvSpPr>
      <dsp:spPr>
        <a:xfrm>
          <a:off x="1561943" y="2617614"/>
          <a:ext cx="1290329" cy="64516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Thomas Antoine</a:t>
          </a:r>
        </a:p>
      </dsp:txBody>
      <dsp:txXfrm>
        <a:off x="1561943" y="2617614"/>
        <a:ext cx="1290329" cy="645164"/>
      </dsp:txXfrm>
    </dsp:sp>
    <dsp:sp modelId="{ACE9360F-1150-4F50-B7E0-C5A44954F837}">
      <dsp:nvSpPr>
        <dsp:cNvPr id="0" name=""/>
        <dsp:cNvSpPr/>
      </dsp:nvSpPr>
      <dsp:spPr>
        <a:xfrm>
          <a:off x="3123242" y="2617614"/>
          <a:ext cx="1290329" cy="64516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Guerinot Théo</a:t>
          </a:r>
        </a:p>
      </dsp:txBody>
      <dsp:txXfrm>
        <a:off x="3123242" y="2617614"/>
        <a:ext cx="1290329" cy="645164"/>
      </dsp:txXfrm>
    </dsp:sp>
    <dsp:sp modelId="{D963A1CD-19C6-4DB7-A22A-80014AC2EECC}">
      <dsp:nvSpPr>
        <dsp:cNvPr id="0" name=""/>
        <dsp:cNvSpPr/>
      </dsp:nvSpPr>
      <dsp:spPr>
        <a:xfrm>
          <a:off x="4684541" y="2617614"/>
          <a:ext cx="1290329" cy="64516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Chochois Audrey</a:t>
          </a:r>
        </a:p>
      </dsp:txBody>
      <dsp:txXfrm>
        <a:off x="4684541" y="2617614"/>
        <a:ext cx="1290329" cy="645164"/>
      </dsp:txXfrm>
    </dsp:sp>
    <dsp:sp modelId="{1C509E12-BC8D-4256-95C1-0FCBF36AD1D6}">
      <dsp:nvSpPr>
        <dsp:cNvPr id="0" name=""/>
        <dsp:cNvSpPr/>
      </dsp:nvSpPr>
      <dsp:spPr>
        <a:xfrm>
          <a:off x="6245841" y="2617614"/>
          <a:ext cx="1290329" cy="64516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---- Maxime </a:t>
          </a:r>
        </a:p>
      </dsp:txBody>
      <dsp:txXfrm>
        <a:off x="6245841" y="2617614"/>
        <a:ext cx="1290329" cy="645164"/>
      </dsp:txXfrm>
    </dsp:sp>
    <dsp:sp modelId="{BCC8CCBC-604A-42B1-BE98-7104316FB205}">
      <dsp:nvSpPr>
        <dsp:cNvPr id="0" name=""/>
        <dsp:cNvSpPr/>
      </dsp:nvSpPr>
      <dsp:spPr>
        <a:xfrm>
          <a:off x="2342592" y="1701480"/>
          <a:ext cx="1290329" cy="645164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Parent Cheyenne</a:t>
          </a:r>
        </a:p>
      </dsp:txBody>
      <dsp:txXfrm>
        <a:off x="2342592" y="1701480"/>
        <a:ext cx="1290329" cy="64516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0B2419-E5D5-4445-91E1-27925E40176C}">
      <dsp:nvSpPr>
        <dsp:cNvPr id="0" name=""/>
        <dsp:cNvSpPr/>
      </dsp:nvSpPr>
      <dsp:spPr>
        <a:xfrm>
          <a:off x="4024312" y="1019010"/>
          <a:ext cx="3334647" cy="2893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685"/>
              </a:lnTo>
              <a:lnTo>
                <a:pt x="3334647" y="144685"/>
              </a:lnTo>
              <a:lnTo>
                <a:pt x="3334647" y="28937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19A62C3-0DC1-4ADF-B9B0-624B30AE7965}">
      <dsp:nvSpPr>
        <dsp:cNvPr id="0" name=""/>
        <dsp:cNvSpPr/>
      </dsp:nvSpPr>
      <dsp:spPr>
        <a:xfrm>
          <a:off x="5691636" y="1997357"/>
          <a:ext cx="633858" cy="3348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8427"/>
              </a:lnTo>
              <a:lnTo>
                <a:pt x="633858" y="33484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F4C73BF0-4F52-4D2C-88A1-55DBF99836CE}">
      <dsp:nvSpPr>
        <dsp:cNvPr id="0" name=""/>
        <dsp:cNvSpPr/>
      </dsp:nvSpPr>
      <dsp:spPr>
        <a:xfrm>
          <a:off x="5691636" y="1997357"/>
          <a:ext cx="633858" cy="2370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0080"/>
              </a:lnTo>
              <a:lnTo>
                <a:pt x="633858" y="237008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59AB5026-C143-4732-9643-B26BF6C6A391}">
      <dsp:nvSpPr>
        <dsp:cNvPr id="0" name=""/>
        <dsp:cNvSpPr/>
      </dsp:nvSpPr>
      <dsp:spPr>
        <a:xfrm>
          <a:off x="5691636" y="1997357"/>
          <a:ext cx="633858" cy="13917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1733"/>
              </a:lnTo>
              <a:lnTo>
                <a:pt x="633858" y="139173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9FB4EEE-66DF-4910-9D0C-1550167627AF}">
      <dsp:nvSpPr>
        <dsp:cNvPr id="0" name=""/>
        <dsp:cNvSpPr/>
      </dsp:nvSpPr>
      <dsp:spPr>
        <a:xfrm>
          <a:off x="5691636" y="1997357"/>
          <a:ext cx="633858" cy="4133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3386"/>
              </a:lnTo>
              <a:lnTo>
                <a:pt x="633858" y="41338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B6D7B675-51A5-401F-B2C8-559856503D3B}">
      <dsp:nvSpPr>
        <dsp:cNvPr id="0" name=""/>
        <dsp:cNvSpPr/>
      </dsp:nvSpPr>
      <dsp:spPr>
        <a:xfrm>
          <a:off x="4024312" y="1019010"/>
          <a:ext cx="1667323" cy="2893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685"/>
              </a:lnTo>
              <a:lnTo>
                <a:pt x="1667323" y="144685"/>
              </a:lnTo>
              <a:lnTo>
                <a:pt x="1667323" y="28937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9D614EE-F33F-463A-ACD5-53A7B7F23E62}">
      <dsp:nvSpPr>
        <dsp:cNvPr id="0" name=""/>
        <dsp:cNvSpPr/>
      </dsp:nvSpPr>
      <dsp:spPr>
        <a:xfrm>
          <a:off x="4024312" y="1997357"/>
          <a:ext cx="633858" cy="4133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3386"/>
              </a:lnTo>
              <a:lnTo>
                <a:pt x="633858" y="41338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E8947504-2529-49CF-819D-F3995F108818}">
      <dsp:nvSpPr>
        <dsp:cNvPr id="0" name=""/>
        <dsp:cNvSpPr/>
      </dsp:nvSpPr>
      <dsp:spPr>
        <a:xfrm>
          <a:off x="3978592" y="1019010"/>
          <a:ext cx="91440" cy="2893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937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9273E8A-08E7-420C-8A26-F91D494911D4}">
      <dsp:nvSpPr>
        <dsp:cNvPr id="0" name=""/>
        <dsp:cNvSpPr/>
      </dsp:nvSpPr>
      <dsp:spPr>
        <a:xfrm>
          <a:off x="2356988" y="1997357"/>
          <a:ext cx="633858" cy="3348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8427"/>
              </a:lnTo>
              <a:lnTo>
                <a:pt x="633858" y="33484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E2C2C0C-70A0-4F42-BE30-6E8864DCF60A}">
      <dsp:nvSpPr>
        <dsp:cNvPr id="0" name=""/>
        <dsp:cNvSpPr/>
      </dsp:nvSpPr>
      <dsp:spPr>
        <a:xfrm>
          <a:off x="2356988" y="1997357"/>
          <a:ext cx="633858" cy="2370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0080"/>
              </a:lnTo>
              <a:lnTo>
                <a:pt x="633858" y="237008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3F46E14-0E03-4147-A309-C24FC5BBDEAE}">
      <dsp:nvSpPr>
        <dsp:cNvPr id="0" name=""/>
        <dsp:cNvSpPr/>
      </dsp:nvSpPr>
      <dsp:spPr>
        <a:xfrm>
          <a:off x="2356988" y="1997357"/>
          <a:ext cx="633858" cy="13917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1733"/>
              </a:lnTo>
              <a:lnTo>
                <a:pt x="633858" y="139173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7604D17D-FB2A-4DA1-ABDF-7B975F2349B2}">
      <dsp:nvSpPr>
        <dsp:cNvPr id="0" name=""/>
        <dsp:cNvSpPr/>
      </dsp:nvSpPr>
      <dsp:spPr>
        <a:xfrm>
          <a:off x="2356988" y="1997357"/>
          <a:ext cx="633858" cy="4133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3386"/>
              </a:lnTo>
              <a:lnTo>
                <a:pt x="633858" y="41338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00C62998-B82E-462C-8A75-E91BAA72A98E}">
      <dsp:nvSpPr>
        <dsp:cNvPr id="0" name=""/>
        <dsp:cNvSpPr/>
      </dsp:nvSpPr>
      <dsp:spPr>
        <a:xfrm>
          <a:off x="2356988" y="1019010"/>
          <a:ext cx="1667323" cy="289370"/>
        </a:xfrm>
        <a:custGeom>
          <a:avLst/>
          <a:gdLst/>
          <a:ahLst/>
          <a:cxnLst/>
          <a:rect l="0" t="0" r="0" b="0"/>
          <a:pathLst>
            <a:path>
              <a:moveTo>
                <a:pt x="1667323" y="0"/>
              </a:moveTo>
              <a:lnTo>
                <a:pt x="1667323" y="144685"/>
              </a:lnTo>
              <a:lnTo>
                <a:pt x="0" y="144685"/>
              </a:lnTo>
              <a:lnTo>
                <a:pt x="0" y="28937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F9AEA870-5785-40EF-9663-A34002EE6E77}">
      <dsp:nvSpPr>
        <dsp:cNvPr id="0" name=""/>
        <dsp:cNvSpPr/>
      </dsp:nvSpPr>
      <dsp:spPr>
        <a:xfrm>
          <a:off x="689664" y="1997357"/>
          <a:ext cx="633858" cy="4133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3386"/>
              </a:lnTo>
              <a:lnTo>
                <a:pt x="633858" y="41338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EC715B7-F9A1-4EBB-B67E-BD3CACAB4BF7}">
      <dsp:nvSpPr>
        <dsp:cNvPr id="0" name=""/>
        <dsp:cNvSpPr/>
      </dsp:nvSpPr>
      <dsp:spPr>
        <a:xfrm>
          <a:off x="689664" y="1019010"/>
          <a:ext cx="3334647" cy="289370"/>
        </a:xfrm>
        <a:custGeom>
          <a:avLst/>
          <a:gdLst/>
          <a:ahLst/>
          <a:cxnLst/>
          <a:rect l="0" t="0" r="0" b="0"/>
          <a:pathLst>
            <a:path>
              <a:moveTo>
                <a:pt x="3334647" y="0"/>
              </a:moveTo>
              <a:lnTo>
                <a:pt x="3334647" y="144685"/>
              </a:lnTo>
              <a:lnTo>
                <a:pt x="0" y="144685"/>
              </a:lnTo>
              <a:lnTo>
                <a:pt x="0" y="28937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79EDF00F-81EE-4107-810B-25BF05F3A329}">
      <dsp:nvSpPr>
        <dsp:cNvPr id="0" name=""/>
        <dsp:cNvSpPr/>
      </dsp:nvSpPr>
      <dsp:spPr>
        <a:xfrm>
          <a:off x="3679824" y="330033"/>
          <a:ext cx="688976" cy="6889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117AFFD-DA3D-44F9-A9B8-ABEA8B4004EF}">
      <dsp:nvSpPr>
        <dsp:cNvPr id="0" name=""/>
        <dsp:cNvSpPr/>
      </dsp:nvSpPr>
      <dsp:spPr>
        <a:xfrm>
          <a:off x="3679824" y="330033"/>
          <a:ext cx="688976" cy="6889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1C02EE9-9279-4455-8C9B-48E2EF0ADF3E}">
      <dsp:nvSpPr>
        <dsp:cNvPr id="0" name=""/>
        <dsp:cNvSpPr/>
      </dsp:nvSpPr>
      <dsp:spPr>
        <a:xfrm>
          <a:off x="3335335" y="454049"/>
          <a:ext cx="1377953" cy="44094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Site Internet</a:t>
          </a:r>
        </a:p>
      </dsp:txBody>
      <dsp:txXfrm>
        <a:off x="3335335" y="454049"/>
        <a:ext cx="1377953" cy="440945"/>
      </dsp:txXfrm>
    </dsp:sp>
    <dsp:sp modelId="{BDF5EC2B-DF60-4174-A467-E554604457AA}">
      <dsp:nvSpPr>
        <dsp:cNvPr id="0" name=""/>
        <dsp:cNvSpPr/>
      </dsp:nvSpPr>
      <dsp:spPr>
        <a:xfrm>
          <a:off x="345176" y="1308380"/>
          <a:ext cx="688976" cy="6889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CA231A36-71BC-4821-9373-B0A9CF490E72}">
      <dsp:nvSpPr>
        <dsp:cNvPr id="0" name=""/>
        <dsp:cNvSpPr/>
      </dsp:nvSpPr>
      <dsp:spPr>
        <a:xfrm>
          <a:off x="345176" y="1308380"/>
          <a:ext cx="688976" cy="6889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09A66A0-0A0D-4A45-9684-8A390A9706F5}">
      <dsp:nvSpPr>
        <dsp:cNvPr id="0" name=""/>
        <dsp:cNvSpPr/>
      </dsp:nvSpPr>
      <dsp:spPr>
        <a:xfrm>
          <a:off x="687" y="1432396"/>
          <a:ext cx="1377953" cy="44094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Acceuil</a:t>
          </a:r>
        </a:p>
      </dsp:txBody>
      <dsp:txXfrm>
        <a:off x="687" y="1432396"/>
        <a:ext cx="1377953" cy="440945"/>
      </dsp:txXfrm>
    </dsp:sp>
    <dsp:sp modelId="{A1E044F4-1365-4E7E-9FBD-8A59E936F446}">
      <dsp:nvSpPr>
        <dsp:cNvPr id="0" name=""/>
        <dsp:cNvSpPr/>
      </dsp:nvSpPr>
      <dsp:spPr>
        <a:xfrm>
          <a:off x="1240846" y="2286728"/>
          <a:ext cx="688976" cy="6889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1092FEB-CE57-4E72-B97D-D883EA34B128}">
      <dsp:nvSpPr>
        <dsp:cNvPr id="0" name=""/>
        <dsp:cNvSpPr/>
      </dsp:nvSpPr>
      <dsp:spPr>
        <a:xfrm>
          <a:off x="1240846" y="2286728"/>
          <a:ext cx="688976" cy="6889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CD67B0C0-A278-4185-B347-221960FBFDD8}">
      <dsp:nvSpPr>
        <dsp:cNvPr id="0" name=""/>
        <dsp:cNvSpPr/>
      </dsp:nvSpPr>
      <dsp:spPr>
        <a:xfrm>
          <a:off x="896357" y="2410743"/>
          <a:ext cx="1377953" cy="44094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News</a:t>
          </a:r>
        </a:p>
      </dsp:txBody>
      <dsp:txXfrm>
        <a:off x="896357" y="2410743"/>
        <a:ext cx="1377953" cy="440945"/>
      </dsp:txXfrm>
    </dsp:sp>
    <dsp:sp modelId="{FFCADC48-4222-47A4-A062-03A54D33D442}">
      <dsp:nvSpPr>
        <dsp:cNvPr id="0" name=""/>
        <dsp:cNvSpPr/>
      </dsp:nvSpPr>
      <dsp:spPr>
        <a:xfrm>
          <a:off x="2012500" y="1308380"/>
          <a:ext cx="688976" cy="6889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DC6ECAE-B061-4245-B0BB-49649BB24386}">
      <dsp:nvSpPr>
        <dsp:cNvPr id="0" name=""/>
        <dsp:cNvSpPr/>
      </dsp:nvSpPr>
      <dsp:spPr>
        <a:xfrm>
          <a:off x="2012500" y="1308380"/>
          <a:ext cx="688976" cy="6889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D31AB67-B624-4D8E-AA3F-F61EE7EA42E7}">
      <dsp:nvSpPr>
        <dsp:cNvPr id="0" name=""/>
        <dsp:cNvSpPr/>
      </dsp:nvSpPr>
      <dsp:spPr>
        <a:xfrm>
          <a:off x="1668011" y="1432396"/>
          <a:ext cx="1377953" cy="44094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Panneaux</a:t>
          </a:r>
        </a:p>
      </dsp:txBody>
      <dsp:txXfrm>
        <a:off x="1668011" y="1432396"/>
        <a:ext cx="1377953" cy="440945"/>
      </dsp:txXfrm>
    </dsp:sp>
    <dsp:sp modelId="{0E4C22C4-356E-4C61-BABB-6A792F4BD7EA}">
      <dsp:nvSpPr>
        <dsp:cNvPr id="0" name=""/>
        <dsp:cNvSpPr/>
      </dsp:nvSpPr>
      <dsp:spPr>
        <a:xfrm>
          <a:off x="2908170" y="2286728"/>
          <a:ext cx="688976" cy="6889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FA2EBF8E-15AC-42F0-A19F-0D3FDFF32E54}">
      <dsp:nvSpPr>
        <dsp:cNvPr id="0" name=""/>
        <dsp:cNvSpPr/>
      </dsp:nvSpPr>
      <dsp:spPr>
        <a:xfrm>
          <a:off x="2908170" y="2286728"/>
          <a:ext cx="688976" cy="6889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A748896-7E3B-4860-9E66-043A9A92EA07}">
      <dsp:nvSpPr>
        <dsp:cNvPr id="0" name=""/>
        <dsp:cNvSpPr/>
      </dsp:nvSpPr>
      <dsp:spPr>
        <a:xfrm>
          <a:off x="2563681" y="2410743"/>
          <a:ext cx="1377953" cy="44094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Obligations</a:t>
          </a:r>
        </a:p>
      </dsp:txBody>
      <dsp:txXfrm>
        <a:off x="2563681" y="2410743"/>
        <a:ext cx="1377953" cy="440945"/>
      </dsp:txXfrm>
    </dsp:sp>
    <dsp:sp modelId="{55E85F6B-4D4C-449E-BD73-4361EF590B07}">
      <dsp:nvSpPr>
        <dsp:cNvPr id="0" name=""/>
        <dsp:cNvSpPr/>
      </dsp:nvSpPr>
      <dsp:spPr>
        <a:xfrm>
          <a:off x="2908170" y="3265075"/>
          <a:ext cx="688976" cy="6889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6A67219-1E91-4B91-A3A9-DE16700D5CA9}">
      <dsp:nvSpPr>
        <dsp:cNvPr id="0" name=""/>
        <dsp:cNvSpPr/>
      </dsp:nvSpPr>
      <dsp:spPr>
        <a:xfrm>
          <a:off x="2908170" y="3265075"/>
          <a:ext cx="688976" cy="6889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2C23855-33E6-453D-896D-62A99A59F064}">
      <dsp:nvSpPr>
        <dsp:cNvPr id="0" name=""/>
        <dsp:cNvSpPr/>
      </dsp:nvSpPr>
      <dsp:spPr>
        <a:xfrm>
          <a:off x="2563681" y="3389090"/>
          <a:ext cx="1377953" cy="44094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Dangers</a:t>
          </a:r>
        </a:p>
      </dsp:txBody>
      <dsp:txXfrm>
        <a:off x="2563681" y="3389090"/>
        <a:ext cx="1377953" cy="440945"/>
      </dsp:txXfrm>
    </dsp:sp>
    <dsp:sp modelId="{62A158B2-2A08-4CF8-97D6-AFE71C5D89C8}">
      <dsp:nvSpPr>
        <dsp:cNvPr id="0" name=""/>
        <dsp:cNvSpPr/>
      </dsp:nvSpPr>
      <dsp:spPr>
        <a:xfrm>
          <a:off x="2908170" y="4243422"/>
          <a:ext cx="688976" cy="6889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447B38F-3B53-4E1C-96C3-44D13B55C60B}">
      <dsp:nvSpPr>
        <dsp:cNvPr id="0" name=""/>
        <dsp:cNvSpPr/>
      </dsp:nvSpPr>
      <dsp:spPr>
        <a:xfrm>
          <a:off x="2908170" y="4243422"/>
          <a:ext cx="688976" cy="6889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6000CEC-E9BD-41E2-A908-4F7011462D2B}">
      <dsp:nvSpPr>
        <dsp:cNvPr id="0" name=""/>
        <dsp:cNvSpPr/>
      </dsp:nvSpPr>
      <dsp:spPr>
        <a:xfrm>
          <a:off x="2563681" y="4367438"/>
          <a:ext cx="1377953" cy="44094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Indications</a:t>
          </a:r>
        </a:p>
      </dsp:txBody>
      <dsp:txXfrm>
        <a:off x="2563681" y="4367438"/>
        <a:ext cx="1377953" cy="440945"/>
      </dsp:txXfrm>
    </dsp:sp>
    <dsp:sp modelId="{A15518E1-A1B6-462B-B064-F16F93BC2EC9}">
      <dsp:nvSpPr>
        <dsp:cNvPr id="0" name=""/>
        <dsp:cNvSpPr/>
      </dsp:nvSpPr>
      <dsp:spPr>
        <a:xfrm>
          <a:off x="2908170" y="5221769"/>
          <a:ext cx="688976" cy="6889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B8902BED-B74D-4FE5-BB31-E276352AFEE7}">
      <dsp:nvSpPr>
        <dsp:cNvPr id="0" name=""/>
        <dsp:cNvSpPr/>
      </dsp:nvSpPr>
      <dsp:spPr>
        <a:xfrm>
          <a:off x="2908170" y="5221769"/>
          <a:ext cx="688976" cy="6889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3AB663A5-88D1-4C74-9622-4B9FD0E96E33}">
      <dsp:nvSpPr>
        <dsp:cNvPr id="0" name=""/>
        <dsp:cNvSpPr/>
      </dsp:nvSpPr>
      <dsp:spPr>
        <a:xfrm>
          <a:off x="2563681" y="5345785"/>
          <a:ext cx="1377953" cy="44094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Autres</a:t>
          </a:r>
        </a:p>
      </dsp:txBody>
      <dsp:txXfrm>
        <a:off x="2563681" y="5345785"/>
        <a:ext cx="1377953" cy="440945"/>
      </dsp:txXfrm>
    </dsp:sp>
    <dsp:sp modelId="{ECB00806-E741-4661-83B7-99E4BBA42A93}">
      <dsp:nvSpPr>
        <dsp:cNvPr id="0" name=""/>
        <dsp:cNvSpPr/>
      </dsp:nvSpPr>
      <dsp:spPr>
        <a:xfrm>
          <a:off x="3679824" y="1308380"/>
          <a:ext cx="688976" cy="6889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5639305F-B436-4C4B-A0ED-B130BEFC1F79}">
      <dsp:nvSpPr>
        <dsp:cNvPr id="0" name=""/>
        <dsp:cNvSpPr/>
      </dsp:nvSpPr>
      <dsp:spPr>
        <a:xfrm>
          <a:off x="3679824" y="1308380"/>
          <a:ext cx="688976" cy="6889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EAFA4F93-2074-4D53-8280-AF9FD82B8FA3}">
      <dsp:nvSpPr>
        <dsp:cNvPr id="0" name=""/>
        <dsp:cNvSpPr/>
      </dsp:nvSpPr>
      <dsp:spPr>
        <a:xfrm>
          <a:off x="3335335" y="1432396"/>
          <a:ext cx="1377953" cy="44094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Le permis</a:t>
          </a:r>
        </a:p>
      </dsp:txBody>
      <dsp:txXfrm>
        <a:off x="3335335" y="1432396"/>
        <a:ext cx="1377953" cy="440945"/>
      </dsp:txXfrm>
    </dsp:sp>
    <dsp:sp modelId="{B13D2ADD-9FCB-4DD3-9FD8-7CF1B711C857}">
      <dsp:nvSpPr>
        <dsp:cNvPr id="0" name=""/>
        <dsp:cNvSpPr/>
      </dsp:nvSpPr>
      <dsp:spPr>
        <a:xfrm>
          <a:off x="4575493" y="2286728"/>
          <a:ext cx="688976" cy="6889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1844DD7-15FA-47F3-8212-E0099CE4CAD5}">
      <dsp:nvSpPr>
        <dsp:cNvPr id="0" name=""/>
        <dsp:cNvSpPr/>
      </dsp:nvSpPr>
      <dsp:spPr>
        <a:xfrm>
          <a:off x="4575493" y="2286728"/>
          <a:ext cx="688976" cy="6889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FEFDC4F1-82AF-4A5B-BBAB-AB01F4C23073}">
      <dsp:nvSpPr>
        <dsp:cNvPr id="0" name=""/>
        <dsp:cNvSpPr/>
      </dsp:nvSpPr>
      <dsp:spPr>
        <a:xfrm>
          <a:off x="4231005" y="2410743"/>
          <a:ext cx="1377953" cy="44094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Conduite Accompagné</a:t>
          </a:r>
        </a:p>
      </dsp:txBody>
      <dsp:txXfrm>
        <a:off x="4231005" y="2410743"/>
        <a:ext cx="1377953" cy="440945"/>
      </dsp:txXfrm>
    </dsp:sp>
    <dsp:sp modelId="{A9EA961C-9373-49F7-89DA-ECD0FA59CA8C}">
      <dsp:nvSpPr>
        <dsp:cNvPr id="0" name=""/>
        <dsp:cNvSpPr/>
      </dsp:nvSpPr>
      <dsp:spPr>
        <a:xfrm>
          <a:off x="5347148" y="1308380"/>
          <a:ext cx="688976" cy="6889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1CF6DD3-A148-4AE4-99B7-7CA8D92442F1}">
      <dsp:nvSpPr>
        <dsp:cNvPr id="0" name=""/>
        <dsp:cNvSpPr/>
      </dsp:nvSpPr>
      <dsp:spPr>
        <a:xfrm>
          <a:off x="5347148" y="1308380"/>
          <a:ext cx="688976" cy="6889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9C5C4CC-D238-413B-B22F-7BF05BDB5283}">
      <dsp:nvSpPr>
        <dsp:cNvPr id="0" name=""/>
        <dsp:cNvSpPr/>
      </dsp:nvSpPr>
      <dsp:spPr>
        <a:xfrm>
          <a:off x="5002659" y="1432396"/>
          <a:ext cx="1377953" cy="44094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Les dangers</a:t>
          </a:r>
        </a:p>
      </dsp:txBody>
      <dsp:txXfrm>
        <a:off x="5002659" y="1432396"/>
        <a:ext cx="1377953" cy="440945"/>
      </dsp:txXfrm>
    </dsp:sp>
    <dsp:sp modelId="{CE0A877E-8725-47FD-B689-0CE9B2D33738}">
      <dsp:nvSpPr>
        <dsp:cNvPr id="0" name=""/>
        <dsp:cNvSpPr/>
      </dsp:nvSpPr>
      <dsp:spPr>
        <a:xfrm>
          <a:off x="6242817" y="2286728"/>
          <a:ext cx="688976" cy="6889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685F4F93-52C1-4313-BAEB-BDCE84879252}">
      <dsp:nvSpPr>
        <dsp:cNvPr id="0" name=""/>
        <dsp:cNvSpPr/>
      </dsp:nvSpPr>
      <dsp:spPr>
        <a:xfrm>
          <a:off x="6242817" y="2286728"/>
          <a:ext cx="688976" cy="6889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967D4CA-80DF-4D45-8F4A-97D7D9D0BE1A}">
      <dsp:nvSpPr>
        <dsp:cNvPr id="0" name=""/>
        <dsp:cNvSpPr/>
      </dsp:nvSpPr>
      <dsp:spPr>
        <a:xfrm>
          <a:off x="5898329" y="2410743"/>
          <a:ext cx="1377953" cy="44094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Alcool</a:t>
          </a:r>
        </a:p>
      </dsp:txBody>
      <dsp:txXfrm>
        <a:off x="5898329" y="2410743"/>
        <a:ext cx="1377953" cy="440945"/>
      </dsp:txXfrm>
    </dsp:sp>
    <dsp:sp modelId="{72A37083-8D1C-473A-A02D-52DF70388D3F}">
      <dsp:nvSpPr>
        <dsp:cNvPr id="0" name=""/>
        <dsp:cNvSpPr/>
      </dsp:nvSpPr>
      <dsp:spPr>
        <a:xfrm>
          <a:off x="6242817" y="3265075"/>
          <a:ext cx="688976" cy="6889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378FFCC8-A6DC-40AB-A9D4-42B50D428C62}">
      <dsp:nvSpPr>
        <dsp:cNvPr id="0" name=""/>
        <dsp:cNvSpPr/>
      </dsp:nvSpPr>
      <dsp:spPr>
        <a:xfrm>
          <a:off x="6242817" y="3265075"/>
          <a:ext cx="688976" cy="6889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5C1F2F1B-86EA-4940-A0BE-020225721C17}">
      <dsp:nvSpPr>
        <dsp:cNvPr id="0" name=""/>
        <dsp:cNvSpPr/>
      </dsp:nvSpPr>
      <dsp:spPr>
        <a:xfrm>
          <a:off x="5898329" y="3389090"/>
          <a:ext cx="1377953" cy="44094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Drogue</a:t>
          </a:r>
        </a:p>
      </dsp:txBody>
      <dsp:txXfrm>
        <a:off x="5898329" y="3389090"/>
        <a:ext cx="1377953" cy="440945"/>
      </dsp:txXfrm>
    </dsp:sp>
    <dsp:sp modelId="{2B36D7D6-EE5F-4775-B4AC-E73622D2BE4A}">
      <dsp:nvSpPr>
        <dsp:cNvPr id="0" name=""/>
        <dsp:cNvSpPr/>
      </dsp:nvSpPr>
      <dsp:spPr>
        <a:xfrm>
          <a:off x="6242817" y="4243422"/>
          <a:ext cx="688976" cy="6889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EF9224F-7C24-4154-B2F2-51D28DA677DD}">
      <dsp:nvSpPr>
        <dsp:cNvPr id="0" name=""/>
        <dsp:cNvSpPr/>
      </dsp:nvSpPr>
      <dsp:spPr>
        <a:xfrm>
          <a:off x="6242817" y="4243422"/>
          <a:ext cx="688976" cy="6889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0C778328-1F45-4777-8B48-46A8BD25CA44}">
      <dsp:nvSpPr>
        <dsp:cNvPr id="0" name=""/>
        <dsp:cNvSpPr/>
      </dsp:nvSpPr>
      <dsp:spPr>
        <a:xfrm>
          <a:off x="5898329" y="4367438"/>
          <a:ext cx="1377953" cy="44094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Vitesse</a:t>
          </a:r>
        </a:p>
      </dsp:txBody>
      <dsp:txXfrm>
        <a:off x="5898329" y="4367438"/>
        <a:ext cx="1377953" cy="440945"/>
      </dsp:txXfrm>
    </dsp:sp>
    <dsp:sp modelId="{9D2E33E6-0954-4258-9161-4EAC02650081}">
      <dsp:nvSpPr>
        <dsp:cNvPr id="0" name=""/>
        <dsp:cNvSpPr/>
      </dsp:nvSpPr>
      <dsp:spPr>
        <a:xfrm>
          <a:off x="6242817" y="5221769"/>
          <a:ext cx="688976" cy="6889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3592D7D9-9915-4B85-93EA-E0A454375C7A}">
      <dsp:nvSpPr>
        <dsp:cNvPr id="0" name=""/>
        <dsp:cNvSpPr/>
      </dsp:nvSpPr>
      <dsp:spPr>
        <a:xfrm>
          <a:off x="6242817" y="5221769"/>
          <a:ext cx="688976" cy="6889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35E425A2-3C6F-4B51-A70C-4B0785670ED8}">
      <dsp:nvSpPr>
        <dsp:cNvPr id="0" name=""/>
        <dsp:cNvSpPr/>
      </dsp:nvSpPr>
      <dsp:spPr>
        <a:xfrm>
          <a:off x="5898329" y="5345785"/>
          <a:ext cx="1377953" cy="44094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Fatigue</a:t>
          </a:r>
        </a:p>
      </dsp:txBody>
      <dsp:txXfrm>
        <a:off x="5898329" y="5345785"/>
        <a:ext cx="1377953" cy="440945"/>
      </dsp:txXfrm>
    </dsp:sp>
    <dsp:sp modelId="{00036487-F7BB-4B20-B1E8-44C79152B3D2}">
      <dsp:nvSpPr>
        <dsp:cNvPr id="0" name=""/>
        <dsp:cNvSpPr/>
      </dsp:nvSpPr>
      <dsp:spPr>
        <a:xfrm>
          <a:off x="7014471" y="1308380"/>
          <a:ext cx="688976" cy="6889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53E93D1-F8DB-47A5-B819-15127003AB27}">
      <dsp:nvSpPr>
        <dsp:cNvPr id="0" name=""/>
        <dsp:cNvSpPr/>
      </dsp:nvSpPr>
      <dsp:spPr>
        <a:xfrm>
          <a:off x="7014471" y="1308380"/>
          <a:ext cx="688976" cy="6889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C84715F4-CF13-44C9-BCFB-D649AC07A4E8}">
      <dsp:nvSpPr>
        <dsp:cNvPr id="0" name=""/>
        <dsp:cNvSpPr/>
      </dsp:nvSpPr>
      <dsp:spPr>
        <a:xfrm>
          <a:off x="6669983" y="1432396"/>
          <a:ext cx="1377953" cy="440945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Contact</a:t>
          </a:r>
        </a:p>
      </dsp:txBody>
      <dsp:txXfrm>
        <a:off x="6669983" y="1432396"/>
        <a:ext cx="1377953" cy="4409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6">
  <dgm:title val=""/>
  <dgm:desc val=""/>
  <dgm:catLst>
    <dgm:cat type="3D" pri="11600"/>
  </dgm:catLst>
  <dgm:scene3d>
    <a:camera prst="perspectiveRelaxedModerately" zoom="92000"/>
    <a:lightRig rig="balanced" dir="t">
      <a:rot lat="0" lon="0" rev="12700000"/>
    </a:lightRig>
  </dgm:scene3d>
  <dgm:styleLbl name="node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5400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54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5400" prstMaterial="plastic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75000" prstMaterial="plastic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2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3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4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fgAcc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0400" extrusionH="12700" prstMaterial="plastic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044D0"/>
    <w:rsid w:val="0050215B"/>
    <w:rsid w:val="00B036BF"/>
    <w:rsid w:val="00BC53A5"/>
    <w:rsid w:val="00C044D0"/>
    <w:rsid w:val="00EA2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E4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365D45BBDBC471084D586370BD833B3">
    <w:name w:val="7365D45BBDBC471084D586370BD833B3"/>
    <w:rsid w:val="00EA2E4F"/>
  </w:style>
  <w:style w:type="character" w:styleId="Textedelespacerserv">
    <w:name w:val="Placeholder Text"/>
    <w:basedOn w:val="Policepardfaut"/>
    <w:uiPriority w:val="99"/>
    <w:semiHidden/>
    <w:rsid w:val="00EA2E4F"/>
    <w:rPr>
      <w:color w:val="808080"/>
    </w:rPr>
  </w:style>
  <w:style w:type="paragraph" w:customStyle="1" w:styleId="E7DB6B03F0F44562AC53FDD6CE727C8C">
    <w:name w:val="E7DB6B03F0F44562AC53FDD6CE727C8C"/>
    <w:rsid w:val="00EA2E4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1F1C2B-A5AA-4F4A-9057-D79C28E71E3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Objectif général de projet.dotx</Template>
  <TotalTime>18</TotalTime>
  <Pages>4</Pages>
  <Words>437</Words>
  <Characters>2404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En-têtes</vt:lpstr>
      </vt:variant>
      <vt:variant>
        <vt:i4>11</vt:i4>
      </vt:variant>
    </vt:vector>
  </HeadingPairs>
  <TitlesOfParts>
    <vt:vector size="12" baseType="lpstr">
      <vt:lpstr>Site Chambres d’Hôtes –      La venvole</vt:lpstr>
      <vt:lpstr>Présentation</vt:lpstr>
      <vt:lpstr>    Historique et description du projet</vt:lpstr>
      <vt:lpstr>    Objectif du projet</vt:lpstr>
      <vt:lpstr>    Exigences principales</vt:lpstr>
      <vt:lpstr>    Livrables</vt:lpstr>
      <vt:lpstr>    Parties affectées</vt:lpstr>
      <vt:lpstr>    Systèmes ou processus d’entreprise affectés</vt:lpstr>
      <vt:lpstr>    Exclusions spécifiques de l’objectif</vt:lpstr>
      <vt:lpstr>    Plan de mise en œuvre</vt:lpstr>
      <vt:lpstr>    Chronologie/planification principale</vt:lpstr>
      <vt:lpstr>Approbation et autorisation</vt:lpstr>
    </vt:vector>
  </TitlesOfParts>
  <Company>PROMOTION EDISON</Company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Association Sportive –    A.C.S Atouts Convivialité Sports</dc:title>
  <dc:subject>Cahier des Charges</dc:subject>
  <dc:creator>12/2018</dc:creator>
  <cp:lastModifiedBy>UTILISATEUR</cp:lastModifiedBy>
  <cp:revision>5</cp:revision>
  <dcterms:created xsi:type="dcterms:W3CDTF">2018-12-03T12:43:00Z</dcterms:created>
  <dcterms:modified xsi:type="dcterms:W3CDTF">2018-12-03T12:55:00Z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